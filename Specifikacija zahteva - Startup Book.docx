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D3" w:rsidRPr="00FD5AFB" w:rsidRDefault="00427175" w:rsidP="00427175">
      <w:pPr>
        <w:pStyle w:val="Title"/>
        <w:tabs>
          <w:tab w:val="left" w:pos="2970"/>
          <w:tab w:val="left" w:pos="3060"/>
        </w:tabs>
        <w:spacing w:line="276" w:lineRule="auto"/>
        <w:jc w:val="right"/>
        <w:rPr>
          <w:lang w:val="sr-Latn-BA"/>
        </w:rPr>
      </w:pPr>
      <w:r>
        <w:rPr>
          <w:lang w:val="sr-Latn-BA"/>
        </w:rPr>
        <w:t>STARTUP BOOK</w:t>
      </w:r>
    </w:p>
    <w:p w:rsidR="00206E1F" w:rsidRPr="00FD5AFB" w:rsidRDefault="00206E1F" w:rsidP="00F1153E">
      <w:pPr>
        <w:pStyle w:val="Title"/>
        <w:spacing w:line="276" w:lineRule="auto"/>
        <w:jc w:val="right"/>
        <w:rPr>
          <w:lang w:val="sr-Latn-BA"/>
        </w:rPr>
      </w:pPr>
      <w:r w:rsidRPr="00FD5AFB">
        <w:rPr>
          <w:lang w:val="sr-Latn-BA"/>
        </w:rPr>
        <w:t xml:space="preserve"> </w:t>
      </w:r>
    </w:p>
    <w:p w:rsidR="00206E1F" w:rsidRPr="00FD5AFB" w:rsidRDefault="00397DD2" w:rsidP="00F1153E">
      <w:pPr>
        <w:pStyle w:val="Title"/>
        <w:spacing w:line="276" w:lineRule="auto"/>
        <w:jc w:val="right"/>
        <w:rPr>
          <w:lang w:val="sr-Latn-BA"/>
        </w:rPr>
      </w:pPr>
      <w:r w:rsidRPr="00FD5AFB">
        <w:rPr>
          <w:lang w:val="sr-Latn-BA"/>
        </w:rPr>
        <w:t>Specifikacija zahteva</w:t>
      </w:r>
    </w:p>
    <w:p w:rsidR="00206E1F" w:rsidRPr="00FD5AFB" w:rsidRDefault="00206E1F" w:rsidP="00F1153E">
      <w:pPr>
        <w:pStyle w:val="Title"/>
        <w:spacing w:line="276" w:lineRule="auto"/>
        <w:jc w:val="right"/>
        <w:rPr>
          <w:lang w:val="sr-Latn-BA"/>
        </w:rPr>
      </w:pPr>
    </w:p>
    <w:p w:rsidR="00206E1F" w:rsidRPr="00FD5AFB" w:rsidRDefault="003372D3" w:rsidP="00F1153E">
      <w:pPr>
        <w:pStyle w:val="Title"/>
        <w:spacing w:line="276" w:lineRule="auto"/>
        <w:jc w:val="right"/>
        <w:rPr>
          <w:sz w:val="28"/>
          <w:lang w:val="sr-Latn-BA"/>
        </w:rPr>
      </w:pPr>
      <w:r w:rsidRPr="00FD5AFB">
        <w:rPr>
          <w:sz w:val="28"/>
          <w:lang w:val="sr-Latn-BA"/>
        </w:rPr>
        <w:t>Verzija</w:t>
      </w:r>
      <w:r w:rsidR="00206E1F" w:rsidRPr="00FD5AFB">
        <w:rPr>
          <w:sz w:val="28"/>
          <w:lang w:val="sr-Latn-BA"/>
        </w:rPr>
        <w:t xml:space="preserve"> 1.0</w:t>
      </w:r>
    </w:p>
    <w:p w:rsidR="00206E1F" w:rsidRPr="00FD5AFB" w:rsidRDefault="00206E1F" w:rsidP="00F1153E">
      <w:pPr>
        <w:pStyle w:val="Title"/>
        <w:spacing w:line="276" w:lineRule="auto"/>
        <w:rPr>
          <w:sz w:val="28"/>
          <w:lang w:val="sr-Latn-BA"/>
        </w:rPr>
        <w:sectPr w:rsidR="00206E1F" w:rsidRPr="00FD5AFB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FD5AFB" w:rsidRDefault="003372D3" w:rsidP="00F1153E">
      <w:pPr>
        <w:pStyle w:val="Title"/>
        <w:spacing w:line="276" w:lineRule="auto"/>
        <w:rPr>
          <w:lang w:val="sr-Latn-BA"/>
        </w:rPr>
      </w:pPr>
      <w:r w:rsidRPr="00FD5AFB">
        <w:rPr>
          <w:lang w:val="sr-Latn-BA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FD5AF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06E1F" w:rsidRPr="00FD5AFB" w:rsidRDefault="003372D3" w:rsidP="00F1153E">
            <w:pPr>
              <w:pStyle w:val="Tabletext"/>
              <w:spacing w:line="276" w:lineRule="auto"/>
              <w:jc w:val="center"/>
              <w:rPr>
                <w:b/>
                <w:lang w:val="sr-Latn-BA"/>
              </w:rPr>
            </w:pPr>
            <w:r w:rsidRPr="00FD5AFB"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:rsidR="00206E1F" w:rsidRPr="00FD5AFB" w:rsidRDefault="003372D3" w:rsidP="00F1153E">
            <w:pPr>
              <w:pStyle w:val="Tabletext"/>
              <w:spacing w:line="276" w:lineRule="auto"/>
              <w:jc w:val="center"/>
              <w:rPr>
                <w:b/>
                <w:lang w:val="sr-Latn-BA"/>
              </w:rPr>
            </w:pPr>
            <w:r w:rsidRPr="00FD5AFB">
              <w:rPr>
                <w:b/>
                <w:lang w:val="sr-Latn-BA"/>
              </w:rPr>
              <w:t>Verzija</w:t>
            </w:r>
          </w:p>
        </w:tc>
        <w:tc>
          <w:tcPr>
            <w:tcW w:w="3744" w:type="dxa"/>
          </w:tcPr>
          <w:p w:rsidR="00206E1F" w:rsidRPr="00FD5AFB" w:rsidRDefault="003372D3" w:rsidP="00F1153E">
            <w:pPr>
              <w:pStyle w:val="Tabletext"/>
              <w:spacing w:line="276" w:lineRule="auto"/>
              <w:jc w:val="center"/>
              <w:rPr>
                <w:b/>
                <w:lang w:val="sr-Latn-BA"/>
              </w:rPr>
            </w:pPr>
            <w:r w:rsidRPr="00FD5AFB">
              <w:rPr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:rsidR="00206E1F" w:rsidRPr="00FD5AFB" w:rsidRDefault="003372D3" w:rsidP="00F1153E">
            <w:pPr>
              <w:pStyle w:val="Tabletext"/>
              <w:spacing w:line="276" w:lineRule="auto"/>
              <w:jc w:val="center"/>
              <w:rPr>
                <w:b/>
                <w:lang w:val="sr-Latn-BA"/>
              </w:rPr>
            </w:pPr>
            <w:r w:rsidRPr="00FD5AFB">
              <w:rPr>
                <w:b/>
                <w:lang w:val="sr-Latn-BA"/>
              </w:rPr>
              <w:t>Autor</w:t>
            </w:r>
          </w:p>
        </w:tc>
      </w:tr>
      <w:tr w:rsidR="003372D3" w:rsidRPr="00FD5AF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372D3" w:rsidRPr="00FD5AFB" w:rsidRDefault="000C55B9" w:rsidP="00F1153E">
            <w:pPr>
              <w:pStyle w:val="Tabletext"/>
              <w:spacing w:line="276" w:lineRule="auto"/>
              <w:rPr>
                <w:lang w:val="sr-Latn-BA"/>
              </w:rPr>
            </w:pPr>
            <w:r>
              <w:rPr>
                <w:lang w:val="sr-Latn-BA"/>
              </w:rPr>
              <w:t>29</w:t>
            </w:r>
            <w:r w:rsidR="003319C8" w:rsidRPr="00FD5AFB">
              <w:rPr>
                <w:lang w:val="sr-Latn-BA"/>
              </w:rPr>
              <w:t>.11.20</w:t>
            </w:r>
            <w:r w:rsidR="00427175">
              <w:rPr>
                <w:lang w:val="sr-Latn-BA"/>
              </w:rPr>
              <w:t>20</w:t>
            </w:r>
          </w:p>
        </w:tc>
        <w:tc>
          <w:tcPr>
            <w:tcW w:w="1152" w:type="dxa"/>
          </w:tcPr>
          <w:p w:rsidR="003372D3" w:rsidRPr="003E1B43" w:rsidRDefault="003E1B43" w:rsidP="00F1153E">
            <w:pPr>
              <w:pStyle w:val="Tabletext"/>
              <w:spacing w:line="276" w:lineRule="auto"/>
            </w:pPr>
            <w:r>
              <w:rPr>
                <w:lang w:val="sr-Latn-BA"/>
              </w:rPr>
              <w:t>V 1.0</w:t>
            </w:r>
          </w:p>
        </w:tc>
        <w:tc>
          <w:tcPr>
            <w:tcW w:w="3744" w:type="dxa"/>
          </w:tcPr>
          <w:p w:rsidR="003372D3" w:rsidRPr="00FD5AFB" w:rsidRDefault="00397DD2" w:rsidP="00F1153E">
            <w:pPr>
              <w:pStyle w:val="Tabletext"/>
              <w:spacing w:line="276" w:lineRule="auto"/>
              <w:rPr>
                <w:lang w:val="sr-Latn-BA"/>
              </w:rPr>
            </w:pPr>
            <w:r w:rsidRPr="00FD5AFB">
              <w:rPr>
                <w:lang w:val="sr-Latn-BA"/>
              </w:rPr>
              <w:t>Inicijalna verzija</w:t>
            </w:r>
          </w:p>
        </w:tc>
        <w:tc>
          <w:tcPr>
            <w:tcW w:w="2304" w:type="dxa"/>
          </w:tcPr>
          <w:p w:rsidR="003372D3" w:rsidRPr="00FD5AFB" w:rsidRDefault="006975A3" w:rsidP="00F1153E">
            <w:pPr>
              <w:pStyle w:val="Tabletext"/>
              <w:spacing w:line="276" w:lineRule="auto"/>
              <w:rPr>
                <w:lang w:val="sr-Latn-BA"/>
              </w:rPr>
            </w:pPr>
            <w:r w:rsidRPr="006975A3">
              <w:rPr>
                <w:lang w:val="sr-Latn-BA"/>
              </w:rPr>
              <w:t>Samed Kožar</w:t>
            </w:r>
            <w:r>
              <w:rPr>
                <w:lang w:val="sr-Latn-BA"/>
              </w:rPr>
              <w:t xml:space="preserve"> Adem Ka</w:t>
            </w:r>
            <w:r>
              <w:rPr>
                <w:lang w:val="sr-Latn-RS"/>
              </w:rPr>
              <w:t>čapor</w:t>
            </w:r>
          </w:p>
        </w:tc>
      </w:tr>
      <w:tr w:rsidR="003372D3" w:rsidRPr="00FD5AF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372D3" w:rsidRPr="00FD5AFB" w:rsidRDefault="003372D3" w:rsidP="00F1153E">
            <w:pPr>
              <w:pStyle w:val="Tabletext"/>
              <w:spacing w:line="276" w:lineRule="auto"/>
              <w:rPr>
                <w:lang w:val="sr-Latn-BA"/>
              </w:rPr>
            </w:pPr>
          </w:p>
        </w:tc>
        <w:tc>
          <w:tcPr>
            <w:tcW w:w="1152" w:type="dxa"/>
          </w:tcPr>
          <w:p w:rsidR="003372D3" w:rsidRPr="00FD5AFB" w:rsidRDefault="003372D3" w:rsidP="00F1153E">
            <w:pPr>
              <w:pStyle w:val="Tabletext"/>
              <w:spacing w:line="276" w:lineRule="auto"/>
              <w:rPr>
                <w:lang w:val="sr-Latn-BA"/>
              </w:rPr>
            </w:pPr>
          </w:p>
        </w:tc>
        <w:tc>
          <w:tcPr>
            <w:tcW w:w="3744" w:type="dxa"/>
          </w:tcPr>
          <w:p w:rsidR="003372D3" w:rsidRPr="00FD5AFB" w:rsidRDefault="003372D3" w:rsidP="00F1153E">
            <w:pPr>
              <w:pStyle w:val="Tabletext"/>
              <w:spacing w:line="276" w:lineRule="auto"/>
              <w:rPr>
                <w:lang w:val="sr-Latn-BA"/>
              </w:rPr>
            </w:pPr>
          </w:p>
        </w:tc>
        <w:tc>
          <w:tcPr>
            <w:tcW w:w="2304" w:type="dxa"/>
          </w:tcPr>
          <w:p w:rsidR="003372D3" w:rsidRPr="00FD5AFB" w:rsidRDefault="003372D3" w:rsidP="00F1153E">
            <w:pPr>
              <w:pStyle w:val="Tabletext"/>
              <w:spacing w:line="276" w:lineRule="auto"/>
              <w:rPr>
                <w:lang w:val="sr-Latn-BA"/>
              </w:rPr>
            </w:pPr>
          </w:p>
        </w:tc>
      </w:tr>
      <w:tr w:rsidR="003372D3" w:rsidRPr="00FD5AF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372D3" w:rsidRPr="00FD5AFB" w:rsidRDefault="003372D3" w:rsidP="00F1153E">
            <w:pPr>
              <w:pStyle w:val="Tabletext"/>
              <w:spacing w:line="276" w:lineRule="auto"/>
              <w:rPr>
                <w:lang w:val="sr-Latn-BA"/>
              </w:rPr>
            </w:pPr>
          </w:p>
        </w:tc>
        <w:tc>
          <w:tcPr>
            <w:tcW w:w="1152" w:type="dxa"/>
          </w:tcPr>
          <w:p w:rsidR="003372D3" w:rsidRPr="00FD5AFB" w:rsidRDefault="003372D3" w:rsidP="00F1153E">
            <w:pPr>
              <w:pStyle w:val="Tabletext"/>
              <w:spacing w:line="276" w:lineRule="auto"/>
              <w:rPr>
                <w:lang w:val="sr-Latn-BA"/>
              </w:rPr>
            </w:pPr>
          </w:p>
        </w:tc>
        <w:tc>
          <w:tcPr>
            <w:tcW w:w="3744" w:type="dxa"/>
          </w:tcPr>
          <w:p w:rsidR="003372D3" w:rsidRPr="00FD5AFB" w:rsidRDefault="003372D3" w:rsidP="00F1153E">
            <w:pPr>
              <w:pStyle w:val="Tabletext"/>
              <w:spacing w:line="276" w:lineRule="auto"/>
              <w:rPr>
                <w:lang w:val="sr-Latn-BA"/>
              </w:rPr>
            </w:pPr>
          </w:p>
        </w:tc>
        <w:tc>
          <w:tcPr>
            <w:tcW w:w="2304" w:type="dxa"/>
          </w:tcPr>
          <w:p w:rsidR="003372D3" w:rsidRPr="00FD5AFB" w:rsidRDefault="003372D3" w:rsidP="00F1153E">
            <w:pPr>
              <w:pStyle w:val="Tabletext"/>
              <w:spacing w:line="276" w:lineRule="auto"/>
              <w:rPr>
                <w:lang w:val="sr-Latn-BA"/>
              </w:rPr>
            </w:pPr>
          </w:p>
        </w:tc>
      </w:tr>
      <w:tr w:rsidR="003372D3" w:rsidRPr="00FD5AF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372D3" w:rsidRPr="00FD5AFB" w:rsidRDefault="003372D3" w:rsidP="00F1153E">
            <w:pPr>
              <w:pStyle w:val="Tabletext"/>
              <w:spacing w:line="276" w:lineRule="auto"/>
              <w:rPr>
                <w:lang w:val="sr-Latn-BA"/>
              </w:rPr>
            </w:pPr>
          </w:p>
        </w:tc>
        <w:tc>
          <w:tcPr>
            <w:tcW w:w="1152" w:type="dxa"/>
          </w:tcPr>
          <w:p w:rsidR="003372D3" w:rsidRPr="00FD5AFB" w:rsidRDefault="003372D3" w:rsidP="00F1153E">
            <w:pPr>
              <w:pStyle w:val="Tabletext"/>
              <w:spacing w:line="276" w:lineRule="auto"/>
              <w:rPr>
                <w:lang w:val="sr-Latn-BA"/>
              </w:rPr>
            </w:pPr>
          </w:p>
        </w:tc>
        <w:tc>
          <w:tcPr>
            <w:tcW w:w="3744" w:type="dxa"/>
          </w:tcPr>
          <w:p w:rsidR="003372D3" w:rsidRPr="00FD5AFB" w:rsidRDefault="003372D3" w:rsidP="00F1153E">
            <w:pPr>
              <w:pStyle w:val="Tabletext"/>
              <w:spacing w:line="276" w:lineRule="auto"/>
              <w:rPr>
                <w:lang w:val="sr-Latn-BA"/>
              </w:rPr>
            </w:pPr>
          </w:p>
        </w:tc>
        <w:tc>
          <w:tcPr>
            <w:tcW w:w="2304" w:type="dxa"/>
          </w:tcPr>
          <w:p w:rsidR="003372D3" w:rsidRPr="00FD5AFB" w:rsidRDefault="003372D3" w:rsidP="00F1153E">
            <w:pPr>
              <w:pStyle w:val="Tabletext"/>
              <w:spacing w:line="276" w:lineRule="auto"/>
              <w:rPr>
                <w:lang w:val="sr-Latn-BA"/>
              </w:rPr>
            </w:pPr>
          </w:p>
        </w:tc>
      </w:tr>
    </w:tbl>
    <w:p w:rsidR="00206E1F" w:rsidRPr="00FD5AFB" w:rsidRDefault="00206E1F" w:rsidP="00F1153E">
      <w:pPr>
        <w:spacing w:line="276" w:lineRule="auto"/>
        <w:rPr>
          <w:lang w:val="sr-Latn-BA"/>
        </w:rPr>
      </w:pPr>
    </w:p>
    <w:p w:rsidR="00206E1F" w:rsidRPr="00FD5AFB" w:rsidRDefault="00206E1F" w:rsidP="00CB6D42">
      <w:pPr>
        <w:pStyle w:val="Title"/>
        <w:tabs>
          <w:tab w:val="left" w:pos="1440"/>
          <w:tab w:val="center" w:pos="4680"/>
        </w:tabs>
        <w:spacing w:line="276" w:lineRule="auto"/>
        <w:jc w:val="left"/>
        <w:rPr>
          <w:lang w:val="sr-Latn-BA"/>
        </w:rPr>
      </w:pPr>
      <w:r w:rsidRPr="00FD5AFB">
        <w:rPr>
          <w:lang w:val="sr-Latn-BA"/>
        </w:rPr>
        <w:br w:type="page"/>
      </w:r>
      <w:r w:rsidR="00CB6D42">
        <w:rPr>
          <w:lang w:val="sr-Latn-BA"/>
        </w:rPr>
        <w:lastRenderedPageBreak/>
        <w:tab/>
      </w:r>
      <w:r w:rsidR="00CB6D42">
        <w:rPr>
          <w:lang w:val="sr-Latn-BA"/>
        </w:rPr>
        <w:tab/>
      </w:r>
      <w:r w:rsidR="003372D3" w:rsidRPr="00FD5AFB">
        <w:rPr>
          <w:lang w:val="sr-Latn-BA"/>
        </w:rPr>
        <w:t>Sadržaj</w:t>
      </w:r>
    </w:p>
    <w:bookmarkStart w:id="0" w:name="_GoBack"/>
    <w:bookmarkEnd w:id="0"/>
    <w:p w:rsidR="006C2568" w:rsidRDefault="00CB6D4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3071698" w:history="1">
        <w:r w:rsidR="006C2568" w:rsidRPr="00BC6DB2">
          <w:rPr>
            <w:rStyle w:val="Hyperlink"/>
            <w:noProof/>
            <w:lang w:val="sr-Latn-BA"/>
          </w:rPr>
          <w:t>1.</w:t>
        </w:r>
        <w:r w:rsidR="006C2568">
          <w:rPr>
            <w:rFonts w:asciiTheme="minorHAnsi" w:eastAsiaTheme="minorEastAsia" w:hAnsiTheme="minorHAnsi" w:cstheme="minorBidi"/>
            <w:noProof/>
            <w:sz w:val="22"/>
            <w:szCs w:val="22"/>
            <w:lang w:val="bs-Latn-BA" w:eastAsia="bs-Latn-BA"/>
          </w:rPr>
          <w:tab/>
        </w:r>
        <w:r w:rsidR="006C2568" w:rsidRPr="00BC6DB2">
          <w:rPr>
            <w:rStyle w:val="Hyperlink"/>
            <w:noProof/>
            <w:lang w:val="sr-Latn-BA"/>
          </w:rPr>
          <w:t>Cilj dokumenta</w:t>
        </w:r>
        <w:r w:rsidR="006C2568">
          <w:rPr>
            <w:noProof/>
            <w:webHidden/>
          </w:rPr>
          <w:tab/>
        </w:r>
        <w:r w:rsidR="006C2568">
          <w:rPr>
            <w:noProof/>
            <w:webHidden/>
          </w:rPr>
          <w:fldChar w:fldCharType="begin"/>
        </w:r>
        <w:r w:rsidR="006C2568">
          <w:rPr>
            <w:noProof/>
            <w:webHidden/>
          </w:rPr>
          <w:instrText xml:space="preserve"> PAGEREF _Toc63071698 \h </w:instrText>
        </w:r>
        <w:r w:rsidR="006C2568">
          <w:rPr>
            <w:noProof/>
            <w:webHidden/>
          </w:rPr>
        </w:r>
        <w:r w:rsidR="006C2568">
          <w:rPr>
            <w:noProof/>
            <w:webHidden/>
          </w:rPr>
          <w:fldChar w:fldCharType="separate"/>
        </w:r>
        <w:r w:rsidR="006C2568">
          <w:rPr>
            <w:noProof/>
            <w:webHidden/>
          </w:rPr>
          <w:t>4</w:t>
        </w:r>
        <w:r w:rsidR="006C2568">
          <w:rPr>
            <w:noProof/>
            <w:webHidden/>
          </w:rPr>
          <w:fldChar w:fldCharType="end"/>
        </w:r>
      </w:hyperlink>
    </w:p>
    <w:p w:rsidR="006C2568" w:rsidRDefault="006C25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hyperlink w:anchor="_Toc63071699" w:history="1">
        <w:r w:rsidRPr="00BC6DB2">
          <w:rPr>
            <w:rStyle w:val="Hyperlink"/>
            <w:noProof/>
            <w:lang w:val="sr-Latn-BA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bs-Latn-BA" w:eastAsia="bs-Latn-BA"/>
          </w:rPr>
          <w:tab/>
        </w:r>
        <w:r w:rsidRPr="00BC6DB2">
          <w:rPr>
            <w:rStyle w:val="Hyperlink"/>
            <w:noProof/>
            <w:lang w:val="sr-Latn-BA"/>
          </w:rPr>
          <w:t>Opseg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_Toc63071699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2568" w:rsidRDefault="006C25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hyperlink w:anchor="_Toc63071700" w:history="1">
        <w:r w:rsidRPr="00BC6DB2">
          <w:rPr>
            <w:rStyle w:val="Hyperlink"/>
            <w:noProof/>
            <w:lang w:val="sr-Latn-BA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bs-Latn-BA" w:eastAsia="bs-Latn-BA"/>
          </w:rPr>
          <w:tab/>
        </w:r>
        <w:r w:rsidRPr="00BC6DB2">
          <w:rPr>
            <w:rStyle w:val="Hyperlink"/>
            <w:noProof/>
            <w:lang w:val="sr-Latn-BA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_Toc63071700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2568" w:rsidRDefault="006C25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hyperlink w:anchor="_Toc63071701" w:history="1">
        <w:r w:rsidRPr="00BC6DB2">
          <w:rPr>
            <w:rStyle w:val="Hyperlink"/>
            <w:noProof/>
            <w:lang w:val="sr-Latn-BA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bs-Latn-BA" w:eastAsia="bs-Latn-BA"/>
          </w:rPr>
          <w:tab/>
        </w:r>
        <w:r w:rsidRPr="00BC6DB2">
          <w:rPr>
            <w:rStyle w:val="Hyperlink"/>
            <w:noProof/>
            <w:lang w:val="sr-Latn-BA"/>
          </w:rPr>
          <w:t>Pregled slučajeva korišćenja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_Toc63071701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2568" w:rsidRDefault="006C25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hyperlink w:anchor="_Toc63071702" w:history="1">
        <w:r w:rsidRPr="00BC6DB2">
          <w:rPr>
            <w:rStyle w:val="Hyperlink"/>
            <w:noProof/>
            <w:lang w:val="sr-Latn-BA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bs-Latn-BA" w:eastAsia="bs-Latn-BA"/>
          </w:rPr>
          <w:tab/>
        </w:r>
        <w:r w:rsidRPr="00BC6DB2">
          <w:rPr>
            <w:rStyle w:val="Hyperlink"/>
            <w:noProof/>
            <w:lang w:val="sr-Latn-BA"/>
          </w:rPr>
          <w:t>Profili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_Toc63071702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2568" w:rsidRDefault="006C2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hyperlink w:anchor="_Toc63071703" w:history="1">
        <w:r w:rsidRPr="00BC6DB2">
          <w:rPr>
            <w:rStyle w:val="Hyperlink"/>
            <w:noProof/>
            <w:lang w:val="sr-Latn-BA"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bs-Latn-BA" w:eastAsia="bs-Latn-BA"/>
          </w:rPr>
          <w:tab/>
        </w:r>
        <w:r w:rsidRPr="00BC6DB2">
          <w:rPr>
            <w:rStyle w:val="Hyperlink"/>
            <w:noProof/>
            <w:lang w:val="sr-Latn-BA"/>
          </w:rPr>
          <w:t>Startup Kreator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_Toc63071703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2568" w:rsidRDefault="006C2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hyperlink w:anchor="_Toc63071704" w:history="1">
        <w:r w:rsidRPr="00BC6DB2">
          <w:rPr>
            <w:rStyle w:val="Hyperlink"/>
            <w:noProof/>
            <w:lang w:val="sr-Latn-BA"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bs-Latn-BA" w:eastAsia="bs-Latn-BA"/>
          </w:rPr>
          <w:tab/>
        </w:r>
        <w:r w:rsidRPr="00BC6DB2">
          <w:rPr>
            <w:rStyle w:val="Hyperlink"/>
            <w:noProof/>
            <w:lang w:val="sr-Latn-BA"/>
          </w:rPr>
          <w:t>Stručno lice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_Toc63071704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2568" w:rsidRDefault="006C2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hyperlink w:anchor="_Toc63071705" w:history="1">
        <w:r w:rsidRPr="00BC6DB2">
          <w:rPr>
            <w:rStyle w:val="Hyperlink"/>
            <w:noProof/>
            <w:lang w:val="sr-Latn-BA"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bs-Latn-BA" w:eastAsia="bs-Latn-BA"/>
          </w:rPr>
          <w:tab/>
        </w:r>
        <w:r w:rsidRPr="00BC6DB2">
          <w:rPr>
            <w:rStyle w:val="Hyperlink"/>
            <w:noProof/>
            <w:lang w:val="sr-Latn-BA"/>
          </w:rPr>
          <w:t>Posetilac-Investitor-Donator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_Toc63071705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2568" w:rsidRDefault="006C2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hyperlink w:anchor="_Toc63071706" w:history="1">
        <w:r w:rsidRPr="00BC6DB2">
          <w:rPr>
            <w:rStyle w:val="Hyperlink"/>
            <w:noProof/>
            <w:lang w:val="sr-Latn-BA"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bs-Latn-BA" w:eastAsia="bs-Latn-BA"/>
          </w:rPr>
          <w:tab/>
        </w:r>
        <w:r w:rsidRPr="00BC6DB2">
          <w:rPr>
            <w:rStyle w:val="Hyperlink"/>
            <w:noProof/>
            <w:lang w:val="sr-Latn-BA"/>
          </w:rPr>
          <w:t>Administrator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_Toc63071706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2568" w:rsidRDefault="006C25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hyperlink w:anchor="_Toc63071707" w:history="1">
        <w:r w:rsidRPr="00BC6DB2">
          <w:rPr>
            <w:rStyle w:val="Hyperlink"/>
            <w:noProof/>
            <w:lang w:val="sr-Latn-BA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bs-Latn-BA" w:eastAsia="bs-Latn-BA"/>
          </w:rPr>
          <w:tab/>
        </w:r>
        <w:r w:rsidRPr="00BC6DB2">
          <w:rPr>
            <w:rStyle w:val="Hyperlink"/>
            <w:noProof/>
            <w:lang w:val="sr-Latn-BA"/>
          </w:rPr>
          <w:t>Opis slučajeva korišćenja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_Toc63071707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2568" w:rsidRDefault="006C2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hyperlink w:anchor="_Toc63071708" w:history="1">
        <w:r w:rsidRPr="00BC6DB2">
          <w:rPr>
            <w:rStyle w:val="Hyperlink"/>
            <w:noProof/>
            <w:lang w:val="sr-Latn-BA"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bs-Latn-BA" w:eastAsia="bs-Latn-BA"/>
          </w:rPr>
          <w:tab/>
        </w:r>
        <w:r w:rsidRPr="00BC6DB2">
          <w:rPr>
            <w:rStyle w:val="Hyperlink"/>
            <w:noProof/>
            <w:lang w:val="sr-Latn-BA"/>
          </w:rPr>
          <w:t>Registrovanje na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_Toc63071708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2568" w:rsidRDefault="006C2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hyperlink w:anchor="_Toc63071709" w:history="1">
        <w:r w:rsidRPr="00BC6DB2">
          <w:rPr>
            <w:rStyle w:val="Hyperlink"/>
            <w:noProof/>
            <w:lang w:val="sr-Latn-BA"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bs-Latn-BA" w:eastAsia="bs-Latn-BA"/>
          </w:rPr>
          <w:tab/>
        </w:r>
        <w:r w:rsidRPr="00BC6DB2">
          <w:rPr>
            <w:rStyle w:val="Hyperlink"/>
            <w:noProof/>
            <w:lang w:val="sr-Latn-BA"/>
          </w:rPr>
          <w:t>Prijava na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_Toc63071709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2568" w:rsidRDefault="006C2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hyperlink w:anchor="_Toc63071710" w:history="1">
        <w:r w:rsidRPr="00BC6DB2">
          <w:rPr>
            <w:rStyle w:val="Hyperlink"/>
            <w:noProof/>
            <w:lang w:val="sr-Latn-BA"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bs-Latn-BA" w:eastAsia="bs-Latn-BA"/>
          </w:rPr>
          <w:tab/>
        </w:r>
        <w:r w:rsidRPr="00BC6DB2">
          <w:rPr>
            <w:rStyle w:val="Hyperlink"/>
            <w:noProof/>
            <w:lang w:val="sr-Latn-BA"/>
          </w:rPr>
          <w:t>Kreiranje Startup oglasa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_Toc63071710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2568" w:rsidRDefault="006C2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hyperlink w:anchor="_Toc63071711" w:history="1">
        <w:r w:rsidRPr="00BC6DB2">
          <w:rPr>
            <w:rStyle w:val="Hyperlink"/>
            <w:noProof/>
            <w:lang w:val="sr-Latn-BA"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bs-Latn-BA" w:eastAsia="bs-Latn-BA"/>
          </w:rPr>
          <w:tab/>
        </w:r>
        <w:r w:rsidRPr="00BC6DB2">
          <w:rPr>
            <w:rStyle w:val="Hyperlink"/>
            <w:noProof/>
            <w:lang w:val="sr-Latn-BA"/>
          </w:rPr>
          <w:t>Prihvatanje novih članova (radne snage) na Startup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_Toc63071711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2568" w:rsidRDefault="006C2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hyperlink w:anchor="_Toc63071712" w:history="1">
        <w:r w:rsidRPr="00BC6DB2">
          <w:rPr>
            <w:rStyle w:val="Hyperlink"/>
            <w:noProof/>
            <w:lang w:val="sr-Latn-BA"/>
          </w:rPr>
          <w:t>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bs-Latn-BA" w:eastAsia="bs-Latn-BA"/>
          </w:rPr>
          <w:tab/>
        </w:r>
        <w:r w:rsidRPr="00BC6DB2">
          <w:rPr>
            <w:rStyle w:val="Hyperlink"/>
            <w:noProof/>
            <w:lang w:val="sr-Latn-BA"/>
          </w:rPr>
          <w:t>Interakcija putem Chata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_Toc63071712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2568" w:rsidRDefault="006C2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hyperlink w:anchor="_Toc63071713" w:history="1">
        <w:r w:rsidRPr="00BC6DB2">
          <w:rPr>
            <w:rStyle w:val="Hyperlink"/>
            <w:noProof/>
            <w:lang w:val="sr-Latn-BA"/>
          </w:rPr>
          <w:t>6.6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bs-Latn-BA" w:eastAsia="bs-Latn-BA"/>
          </w:rPr>
          <w:tab/>
        </w:r>
        <w:r w:rsidRPr="00BC6DB2">
          <w:rPr>
            <w:rStyle w:val="Hyperlink"/>
            <w:noProof/>
            <w:lang w:val="sr-Latn-BA"/>
          </w:rPr>
          <w:t>Investiranje i doniranje sredstava za potrebe Startup projekta (Pronalaženje donatora/investitora)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_Toc63071713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C2568" w:rsidRDefault="006C25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hyperlink w:anchor="_Toc63071714" w:history="1">
        <w:r w:rsidRPr="00BC6DB2">
          <w:rPr>
            <w:rStyle w:val="Hyperlink"/>
            <w:noProof/>
            <w:lang w:val="sr-Latn-BA"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bs-Latn-BA" w:eastAsia="bs-Latn-BA"/>
          </w:rPr>
          <w:tab/>
        </w:r>
        <w:r w:rsidRPr="00BC6DB2">
          <w:rPr>
            <w:rStyle w:val="Hyperlink"/>
            <w:noProof/>
            <w:lang w:val="sr-Latn-BA"/>
          </w:rPr>
          <w:t>Dodatni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_Toc63071714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C2568" w:rsidRDefault="006C2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hyperlink w:anchor="_Toc63071715" w:history="1">
        <w:r w:rsidRPr="00BC6DB2">
          <w:rPr>
            <w:rStyle w:val="Hyperlink"/>
            <w:noProof/>
            <w:lang w:val="sr-Latn-BA"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bs-Latn-BA" w:eastAsia="bs-Latn-BA"/>
          </w:rPr>
          <w:tab/>
        </w:r>
        <w:r w:rsidRPr="00BC6DB2">
          <w:rPr>
            <w:rStyle w:val="Hyperlink"/>
            <w:noProof/>
            <w:lang w:val="sr-Latn-BA"/>
          </w:rPr>
          <w:t>Funkcionalnost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_Toc63071715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C2568" w:rsidRDefault="006C2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hyperlink w:anchor="_Toc63071716" w:history="1">
        <w:r w:rsidRPr="00BC6DB2">
          <w:rPr>
            <w:rStyle w:val="Hyperlink"/>
            <w:noProof/>
            <w:lang w:val="sr-Latn-BA"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bs-Latn-BA" w:eastAsia="bs-Latn-BA"/>
          </w:rPr>
          <w:tab/>
        </w:r>
        <w:r w:rsidRPr="00BC6DB2">
          <w:rPr>
            <w:rStyle w:val="Hyperlink"/>
            <w:noProof/>
            <w:lang w:val="sr-Latn-BA"/>
          </w:rPr>
          <w:t>Upotrebivost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_Toc63071716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2568" w:rsidRDefault="006C2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hyperlink w:anchor="_Toc63071717" w:history="1">
        <w:r w:rsidRPr="00BC6DB2">
          <w:rPr>
            <w:rStyle w:val="Hyperlink"/>
            <w:noProof/>
            <w:lang w:val="sr-Latn-BA"/>
          </w:rPr>
          <w:t>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bs-Latn-BA" w:eastAsia="bs-Latn-BA"/>
          </w:rPr>
          <w:tab/>
        </w:r>
        <w:r w:rsidRPr="00BC6DB2">
          <w:rPr>
            <w:rStyle w:val="Hyperlink"/>
            <w:noProof/>
            <w:lang w:val="sr-Latn-BA"/>
          </w:rPr>
          <w:t>Korisički interfejs prilagođen korisniku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_Toc63071717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2568" w:rsidRDefault="006C2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hyperlink w:anchor="_Toc63071718" w:history="1">
        <w:r w:rsidRPr="00BC6DB2">
          <w:rPr>
            <w:rStyle w:val="Hyperlink"/>
            <w:noProof/>
            <w:lang w:val="sr-Latn-BA"/>
          </w:rPr>
          <w:t>7.4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bs-Latn-BA" w:eastAsia="bs-Latn-BA"/>
          </w:rPr>
          <w:tab/>
        </w:r>
        <w:r w:rsidRPr="00BC6DB2">
          <w:rPr>
            <w:rStyle w:val="Hyperlink"/>
            <w:noProof/>
            <w:lang w:val="sr-Latn-BA"/>
          </w:rPr>
          <w:t>Pouzdanost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_Toc63071718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2568" w:rsidRDefault="006C2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hyperlink w:anchor="_Toc63071719" w:history="1">
        <w:r w:rsidRPr="00BC6DB2">
          <w:rPr>
            <w:rStyle w:val="Hyperlink"/>
            <w:noProof/>
            <w:lang w:val="sr-Latn-BA"/>
          </w:rPr>
          <w:t>7.5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bs-Latn-BA" w:eastAsia="bs-Latn-BA"/>
          </w:rPr>
          <w:tab/>
        </w:r>
        <w:r w:rsidRPr="00BC6DB2">
          <w:rPr>
            <w:rStyle w:val="Hyperlink"/>
            <w:noProof/>
            <w:lang w:val="sr-Latn-BA"/>
          </w:rPr>
          <w:t>Performanse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_Toc63071719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2568" w:rsidRDefault="006C2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hyperlink w:anchor="_Toc63071720" w:history="1">
        <w:r w:rsidRPr="00BC6DB2">
          <w:rPr>
            <w:rStyle w:val="Hyperlink"/>
            <w:noProof/>
            <w:lang w:val="sr-Latn-BA"/>
          </w:rPr>
          <w:t>7.6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bs-Latn-BA" w:eastAsia="bs-Latn-BA"/>
          </w:rPr>
          <w:tab/>
        </w:r>
        <w:r w:rsidRPr="00BC6DB2">
          <w:rPr>
            <w:rStyle w:val="Hyperlink"/>
            <w:noProof/>
            <w:lang w:val="sr-Latn-BA"/>
          </w:rPr>
          <w:t>Podrška i održavanje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_Toc63071720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2568" w:rsidRDefault="006C25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s-Latn-BA" w:eastAsia="bs-Latn-BA"/>
        </w:rPr>
      </w:pPr>
      <w:hyperlink w:anchor="_Toc63071721" w:history="1">
        <w:r w:rsidRPr="00BC6DB2">
          <w:rPr>
            <w:rStyle w:val="Hyperlink"/>
            <w:noProof/>
            <w:lang w:val="sr-Latn-BA"/>
          </w:rPr>
          <w:t>7.7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bs-Latn-BA" w:eastAsia="bs-Latn-BA"/>
          </w:rPr>
          <w:tab/>
        </w:r>
        <w:r w:rsidRPr="00BC6DB2">
          <w:rPr>
            <w:rStyle w:val="Hyperlink"/>
            <w:noProof/>
            <w:lang w:val="sr-Latn-BA"/>
          </w:rPr>
          <w:t>Ograničenja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_Toc63071721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B6D42" w:rsidRDefault="00CB6D42">
      <w:r>
        <w:rPr>
          <w:b/>
          <w:bCs/>
          <w:noProof/>
        </w:rPr>
        <w:fldChar w:fldCharType="end"/>
      </w:r>
    </w:p>
    <w:p w:rsidR="000C55B9" w:rsidRDefault="000C55B9"/>
    <w:p w:rsidR="00206E1F" w:rsidRPr="00FD5AFB" w:rsidRDefault="00206E1F" w:rsidP="00F1153E">
      <w:pPr>
        <w:pStyle w:val="Title"/>
        <w:tabs>
          <w:tab w:val="left" w:pos="540"/>
        </w:tabs>
        <w:spacing w:line="276" w:lineRule="auto"/>
        <w:rPr>
          <w:lang w:val="sr-Latn-BA"/>
        </w:rPr>
      </w:pPr>
      <w:r w:rsidRPr="00FD5AFB">
        <w:rPr>
          <w:lang w:val="sr-Latn-BA"/>
        </w:rPr>
        <w:br w:type="page"/>
      </w:r>
      <w:r w:rsidR="00397DD2" w:rsidRPr="00FD5AFB">
        <w:rPr>
          <w:lang w:val="sr-Latn-BA"/>
        </w:rPr>
        <w:lastRenderedPageBreak/>
        <w:t>Specifikacija zahteva</w:t>
      </w:r>
    </w:p>
    <w:p w:rsidR="00206E1F" w:rsidRPr="00FD5AFB" w:rsidRDefault="003372D3" w:rsidP="00F1153E">
      <w:pPr>
        <w:pStyle w:val="Heading1"/>
        <w:spacing w:line="276" w:lineRule="auto"/>
        <w:rPr>
          <w:lang w:val="sr-Latn-BA"/>
        </w:rPr>
      </w:pPr>
      <w:bookmarkStart w:id="1" w:name="_Toc514771686"/>
      <w:bookmarkStart w:id="2" w:name="_Toc26018064"/>
      <w:bookmarkStart w:id="3" w:name="_Toc63071698"/>
      <w:r w:rsidRPr="00FD5AFB">
        <w:rPr>
          <w:lang w:val="sr-Latn-BA"/>
        </w:rPr>
        <w:t>Cilj</w:t>
      </w:r>
      <w:r w:rsidR="00CA58C5" w:rsidRPr="00FD5AFB">
        <w:rPr>
          <w:lang w:val="sr-Latn-BA"/>
        </w:rPr>
        <w:t xml:space="preserve"> dokumenta</w:t>
      </w:r>
      <w:bookmarkEnd w:id="1"/>
      <w:bookmarkEnd w:id="2"/>
      <w:bookmarkEnd w:id="3"/>
    </w:p>
    <w:p w:rsidR="00206E1F" w:rsidRPr="00FD5AFB" w:rsidRDefault="00B849B5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Cilj ovog dokumenta je </w:t>
      </w:r>
      <w:r w:rsidR="00397DD2" w:rsidRPr="00FD5AFB">
        <w:rPr>
          <w:lang w:val="sr-Latn-BA"/>
        </w:rPr>
        <w:t>specifikacija</w:t>
      </w:r>
      <w:r w:rsidRPr="00FD5AFB">
        <w:rPr>
          <w:lang w:val="sr-Latn-BA"/>
        </w:rPr>
        <w:t xml:space="preserve"> zahteva </w:t>
      </w:r>
      <w:r w:rsidR="00397DD2" w:rsidRPr="00FD5AFB">
        <w:rPr>
          <w:lang w:val="sr-Latn-BA"/>
        </w:rPr>
        <w:t>u pogledu detaljnog opisa slučajeva korišćenja</w:t>
      </w:r>
      <w:r w:rsidR="00D82A43">
        <w:rPr>
          <w:lang w:val="sr-Latn-BA"/>
        </w:rPr>
        <w:t xml:space="preserve"> Startup book</w:t>
      </w:r>
      <w:r w:rsidR="003319C8" w:rsidRPr="00FD5AFB">
        <w:rPr>
          <w:lang w:val="sr-Latn-BA"/>
        </w:rPr>
        <w:t xml:space="preserve"> aplikacije</w:t>
      </w:r>
      <w:r w:rsidRPr="00FD5AFB">
        <w:rPr>
          <w:lang w:val="sr-Latn-BA"/>
        </w:rPr>
        <w:t>.</w:t>
      </w:r>
      <w:r w:rsidR="00397DD2" w:rsidRPr="00FD5AFB">
        <w:rPr>
          <w:lang w:val="sr-Latn-BA"/>
        </w:rPr>
        <w:t xml:space="preserve"> </w:t>
      </w:r>
    </w:p>
    <w:p w:rsidR="00206E1F" w:rsidRPr="00FD5AFB" w:rsidRDefault="003372D3" w:rsidP="00F1153E">
      <w:pPr>
        <w:pStyle w:val="Heading1"/>
        <w:spacing w:line="276" w:lineRule="auto"/>
        <w:rPr>
          <w:lang w:val="sr-Latn-BA"/>
        </w:rPr>
      </w:pPr>
      <w:bookmarkStart w:id="4" w:name="_Toc514771687"/>
      <w:bookmarkStart w:id="5" w:name="_Toc26018065"/>
      <w:bookmarkStart w:id="6" w:name="_Toc63071699"/>
      <w:r w:rsidRPr="00FD5AFB">
        <w:rPr>
          <w:lang w:val="sr-Latn-BA"/>
        </w:rPr>
        <w:t>Opseg</w:t>
      </w:r>
      <w:r w:rsidR="00CA58C5" w:rsidRPr="00FD5AFB">
        <w:rPr>
          <w:lang w:val="sr-Latn-BA"/>
        </w:rPr>
        <w:t xml:space="preserve"> dokumenta</w:t>
      </w:r>
      <w:bookmarkEnd w:id="4"/>
      <w:bookmarkEnd w:id="5"/>
      <w:bookmarkEnd w:id="6"/>
    </w:p>
    <w:p w:rsidR="007A54C5" w:rsidRPr="00D82A43" w:rsidRDefault="007A54C5" w:rsidP="00F1153E">
      <w:pPr>
        <w:spacing w:line="276" w:lineRule="auto"/>
        <w:ind w:left="720"/>
        <w:rPr>
          <w:lang w:val="sr-Latn-RS"/>
        </w:rPr>
      </w:pPr>
      <w:r w:rsidRPr="00FD5AFB">
        <w:rPr>
          <w:lang w:val="sr-Latn-BA"/>
        </w:rPr>
        <w:t xml:space="preserve">Dokument se odnosi na </w:t>
      </w:r>
      <w:r w:rsidR="00D82A43">
        <w:rPr>
          <w:lang w:val="sr-Latn-BA"/>
        </w:rPr>
        <w:t>Startup book</w:t>
      </w:r>
      <w:r w:rsidR="006B674A">
        <w:rPr>
          <w:lang w:val="sr-Latn-BA"/>
        </w:rPr>
        <w:t xml:space="preserve"> web</w:t>
      </w:r>
      <w:r w:rsidRPr="00FD5AFB">
        <w:rPr>
          <w:lang w:val="sr-Latn-BA"/>
        </w:rPr>
        <w:t xml:space="preserve"> aplikaciju koja će biti razvijena od strane </w:t>
      </w:r>
      <w:r w:rsidR="006B674A">
        <w:rPr>
          <w:lang w:val="sr-Latn-BA"/>
        </w:rPr>
        <w:t>HANDY team</w:t>
      </w:r>
      <w:r w:rsidR="006B674A">
        <w:rPr>
          <w:lang w:val="sr-Latn-RS"/>
        </w:rPr>
        <w:t>-a</w:t>
      </w:r>
      <w:r w:rsidRPr="00FD5AFB">
        <w:rPr>
          <w:lang w:val="sr-Latn-BA"/>
        </w:rPr>
        <w:t>. Namena siste</w:t>
      </w:r>
      <w:r w:rsidR="00D82A43">
        <w:rPr>
          <w:lang w:val="sr-Latn-BA"/>
        </w:rPr>
        <w:t xml:space="preserve">ma jeste za </w:t>
      </w:r>
      <w:r w:rsidR="00D82A43">
        <w:rPr>
          <w:lang w:val="sr-Latn-RS"/>
        </w:rPr>
        <w:t xml:space="preserve">promociju i prezentovanje dobrih Startup ideja i projekata, i ovim dokumentom biće analizirana sprecifikacija zahteva na koje aplikacija treba da odgovori. </w:t>
      </w:r>
    </w:p>
    <w:p w:rsidR="007A54C5" w:rsidRPr="00FD5AFB" w:rsidRDefault="007A54C5" w:rsidP="00F1153E">
      <w:pPr>
        <w:spacing w:line="276" w:lineRule="auto"/>
        <w:ind w:left="720"/>
        <w:rPr>
          <w:lang w:val="sr-Latn-BA"/>
        </w:rPr>
      </w:pPr>
    </w:p>
    <w:p w:rsidR="00206E1F" w:rsidRPr="00FD5AFB" w:rsidRDefault="003372D3" w:rsidP="00F1153E">
      <w:pPr>
        <w:pStyle w:val="Heading1"/>
        <w:spacing w:line="276" w:lineRule="auto"/>
        <w:rPr>
          <w:lang w:val="sr-Latn-BA"/>
        </w:rPr>
      </w:pPr>
      <w:bookmarkStart w:id="7" w:name="_Toc514771688"/>
      <w:bookmarkStart w:id="8" w:name="_Toc26018066"/>
      <w:bookmarkStart w:id="9" w:name="_Toc63071700"/>
      <w:r w:rsidRPr="00FD5AFB">
        <w:rPr>
          <w:lang w:val="sr-Latn-BA"/>
        </w:rPr>
        <w:t>Reference</w:t>
      </w:r>
      <w:bookmarkEnd w:id="7"/>
      <w:bookmarkEnd w:id="8"/>
      <w:bookmarkEnd w:id="9"/>
    </w:p>
    <w:p w:rsidR="00206E1F" w:rsidRPr="00FD5AFB" w:rsidRDefault="003372D3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Spisak korišćene literature</w:t>
      </w:r>
      <w:r w:rsidR="00206E1F" w:rsidRPr="00FD5AFB">
        <w:rPr>
          <w:lang w:val="sr-Latn-BA"/>
        </w:rPr>
        <w:t>:</w:t>
      </w:r>
    </w:p>
    <w:p w:rsidR="007A54C5" w:rsidRPr="00FD5AFB" w:rsidRDefault="00D82A43" w:rsidP="00F1153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spacing w:line="276" w:lineRule="auto"/>
        <w:ind w:left="1440"/>
        <w:rPr>
          <w:lang w:val="sr-Latn-BA"/>
        </w:rPr>
      </w:pPr>
      <w:r>
        <w:rPr>
          <w:lang w:val="sr-Latn-BA"/>
        </w:rPr>
        <w:t>Startup book – Defincija</w:t>
      </w:r>
      <w:r w:rsidR="00DA776C">
        <w:rPr>
          <w:lang w:val="sr-Latn-BA"/>
        </w:rPr>
        <w:t xml:space="preserve"> projekta</w:t>
      </w:r>
      <w:r>
        <w:rPr>
          <w:lang w:val="sr-Latn-BA"/>
        </w:rPr>
        <w:t>, V1.0, 2020</w:t>
      </w:r>
      <w:r w:rsidR="007A54C5" w:rsidRPr="00FD5AFB">
        <w:rPr>
          <w:lang w:val="sr-Latn-BA"/>
        </w:rPr>
        <w:t xml:space="preserve">, </w:t>
      </w:r>
      <w:r w:rsidR="00D318E2">
        <w:rPr>
          <w:lang w:val="sr-Latn-BA"/>
        </w:rPr>
        <w:t>HANDY team</w:t>
      </w:r>
      <w:r w:rsidR="007A54C5" w:rsidRPr="00FD5AFB">
        <w:rPr>
          <w:lang w:val="sr-Latn-BA"/>
        </w:rPr>
        <w:t>.</w:t>
      </w:r>
    </w:p>
    <w:p w:rsidR="007A54C5" w:rsidRPr="00FD5AFB" w:rsidRDefault="00D82A43" w:rsidP="00F1153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spacing w:line="276" w:lineRule="auto"/>
        <w:ind w:left="1440"/>
        <w:rPr>
          <w:lang w:val="sr-Latn-BA"/>
        </w:rPr>
      </w:pPr>
      <w:r>
        <w:rPr>
          <w:lang w:val="sr-Latn-BA"/>
        </w:rPr>
        <w:t>Startup book</w:t>
      </w:r>
      <w:r w:rsidR="007A54C5" w:rsidRPr="00FD5AFB">
        <w:rPr>
          <w:lang w:val="sr-Latn-BA"/>
        </w:rPr>
        <w:t xml:space="preserve"> – Planirani raspored a</w:t>
      </w:r>
      <w:r>
        <w:rPr>
          <w:lang w:val="sr-Latn-BA"/>
        </w:rPr>
        <w:t>ktivnosti na projektu, V1.0, 2020</w:t>
      </w:r>
      <w:r w:rsidR="007A54C5" w:rsidRPr="00FD5AFB">
        <w:rPr>
          <w:lang w:val="sr-Latn-BA"/>
        </w:rPr>
        <w:t xml:space="preserve">, </w:t>
      </w:r>
      <w:r w:rsidR="00D318E2">
        <w:rPr>
          <w:lang w:val="sr-Latn-BA"/>
        </w:rPr>
        <w:t>HANDY team</w:t>
      </w:r>
      <w:r w:rsidR="007A54C5" w:rsidRPr="00FD5AFB">
        <w:rPr>
          <w:lang w:val="sr-Latn-BA"/>
        </w:rPr>
        <w:t>.</w:t>
      </w:r>
    </w:p>
    <w:p w:rsidR="007A54C5" w:rsidRPr="00FD5AFB" w:rsidRDefault="00D82A43" w:rsidP="00F1153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spacing w:line="276" w:lineRule="auto"/>
        <w:ind w:left="1440"/>
        <w:rPr>
          <w:lang w:val="sr-Latn-BA"/>
        </w:rPr>
      </w:pPr>
      <w:r>
        <w:rPr>
          <w:lang w:val="sr-Latn-BA"/>
        </w:rPr>
        <w:t>Startup book</w:t>
      </w:r>
      <w:r w:rsidRPr="00FD5AFB">
        <w:rPr>
          <w:lang w:val="sr-Latn-BA"/>
        </w:rPr>
        <w:t xml:space="preserve"> </w:t>
      </w:r>
      <w:r w:rsidR="007A54C5" w:rsidRPr="00FD5AFB">
        <w:rPr>
          <w:lang w:val="sr-Latn-BA"/>
        </w:rPr>
        <w:t>– Plan rea</w:t>
      </w:r>
      <w:r>
        <w:rPr>
          <w:lang w:val="sr-Latn-BA"/>
        </w:rPr>
        <w:t>lizacije projekta, V1.0, 20</w:t>
      </w:r>
      <w:r w:rsidR="001E75FB">
        <w:rPr>
          <w:lang w:val="sr-Latn-BA"/>
        </w:rPr>
        <w:t>20</w:t>
      </w:r>
      <w:r w:rsidR="007A54C5" w:rsidRPr="00FD5AFB">
        <w:rPr>
          <w:lang w:val="sr-Latn-BA"/>
        </w:rPr>
        <w:t xml:space="preserve">, </w:t>
      </w:r>
      <w:r w:rsidR="00D318E2">
        <w:rPr>
          <w:lang w:val="sr-Latn-BA"/>
        </w:rPr>
        <w:t>HANDY team</w:t>
      </w:r>
      <w:r w:rsidR="007A54C5" w:rsidRPr="00FD5AFB">
        <w:rPr>
          <w:lang w:val="sr-Latn-BA"/>
        </w:rPr>
        <w:t>.</w:t>
      </w:r>
    </w:p>
    <w:p w:rsidR="007A54C5" w:rsidRPr="00FD5AFB" w:rsidRDefault="00D82A43" w:rsidP="00F1153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spacing w:line="276" w:lineRule="auto"/>
        <w:ind w:left="1440"/>
        <w:rPr>
          <w:lang w:val="sr-Latn-BA"/>
        </w:rPr>
      </w:pPr>
      <w:r>
        <w:rPr>
          <w:lang w:val="sr-Latn-BA"/>
        </w:rPr>
        <w:t>Startup book</w:t>
      </w:r>
      <w:r w:rsidR="001E75FB">
        <w:rPr>
          <w:lang w:val="sr-Latn-BA"/>
        </w:rPr>
        <w:t xml:space="preserve"> – Vizija sistema, V1.0, 2020</w:t>
      </w:r>
      <w:r w:rsidR="007A54C5" w:rsidRPr="00FD5AFB">
        <w:rPr>
          <w:lang w:val="sr-Latn-BA"/>
        </w:rPr>
        <w:t xml:space="preserve">, </w:t>
      </w:r>
      <w:r w:rsidR="00D318E2">
        <w:rPr>
          <w:lang w:val="sr-Latn-BA"/>
        </w:rPr>
        <w:t>HANDY team</w:t>
      </w:r>
      <w:r w:rsidR="007A54C5" w:rsidRPr="00FD5AFB">
        <w:rPr>
          <w:lang w:val="sr-Latn-BA"/>
        </w:rPr>
        <w:t>.</w:t>
      </w:r>
    </w:p>
    <w:p w:rsidR="007A54C5" w:rsidRPr="00FD5AFB" w:rsidRDefault="007A54C5" w:rsidP="00F1153E">
      <w:pPr>
        <w:pStyle w:val="BodyText"/>
        <w:spacing w:line="276" w:lineRule="auto"/>
        <w:rPr>
          <w:lang w:val="sr-Latn-BA"/>
        </w:rPr>
      </w:pPr>
    </w:p>
    <w:p w:rsidR="00206E1F" w:rsidRPr="00FD5AFB" w:rsidRDefault="006E5E1D" w:rsidP="00F1153E">
      <w:pPr>
        <w:pStyle w:val="Heading1"/>
        <w:spacing w:line="276" w:lineRule="auto"/>
        <w:rPr>
          <w:lang w:val="sr-Latn-BA"/>
        </w:rPr>
      </w:pPr>
      <w:bookmarkStart w:id="10" w:name="_Toc514771689"/>
      <w:bookmarkStart w:id="11" w:name="_Toc26018067"/>
      <w:bookmarkStart w:id="12" w:name="_Toc63071701"/>
      <w:r w:rsidRPr="00FD5AFB">
        <w:rPr>
          <w:lang w:val="sr-Latn-BA"/>
        </w:rPr>
        <w:t xml:space="preserve">Pregled slučajeva </w:t>
      </w:r>
      <w:r w:rsidR="00397DD2" w:rsidRPr="00FD5AFB">
        <w:rPr>
          <w:lang w:val="sr-Latn-BA"/>
        </w:rPr>
        <w:t>korišćenja</w:t>
      </w:r>
      <w:bookmarkEnd w:id="10"/>
      <w:bookmarkEnd w:id="11"/>
      <w:bookmarkEnd w:id="12"/>
    </w:p>
    <w:p w:rsidR="00397DD2" w:rsidRPr="00FD5AFB" w:rsidRDefault="0020422A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Osnovni UML dijagram koji prikazuje korisnike i s</w:t>
      </w:r>
      <w:r w:rsidR="00E177E4" w:rsidRPr="00FD5AFB">
        <w:rPr>
          <w:lang w:val="sr-Latn-BA"/>
        </w:rPr>
        <w:t>lučajev</w:t>
      </w:r>
      <w:r w:rsidRPr="00FD5AFB">
        <w:rPr>
          <w:lang w:val="sr-Latn-BA"/>
        </w:rPr>
        <w:t>e</w:t>
      </w:r>
      <w:r w:rsidR="008F0D30" w:rsidRPr="00FD5AFB">
        <w:rPr>
          <w:lang w:val="sr-Latn-BA"/>
        </w:rPr>
        <w:t xml:space="preserve"> korišćenja </w:t>
      </w:r>
      <w:r w:rsidR="001E75FB">
        <w:rPr>
          <w:lang w:val="sr-Latn-BA"/>
        </w:rPr>
        <w:t>Startup book</w:t>
      </w:r>
      <w:r w:rsidR="008F0D30" w:rsidRPr="00FD5AFB">
        <w:rPr>
          <w:lang w:val="sr-Latn-BA"/>
        </w:rPr>
        <w:t xml:space="preserve"> aplikacije</w:t>
      </w:r>
      <w:r w:rsidR="00E177E4" w:rsidRPr="00FD5AFB">
        <w:rPr>
          <w:lang w:val="sr-Latn-BA"/>
        </w:rPr>
        <w:t xml:space="preserve"> prikazan je na sledećoj slici:</w:t>
      </w:r>
    </w:p>
    <w:p w:rsidR="0020422A" w:rsidRPr="00FD5AFB" w:rsidRDefault="0028260A" w:rsidP="00F1153E">
      <w:pPr>
        <w:pStyle w:val="BodyText"/>
        <w:spacing w:line="276" w:lineRule="auto"/>
        <w:ind w:left="284"/>
        <w:rPr>
          <w:lang w:val="sr-Latn-BA"/>
        </w:rPr>
      </w:pPr>
      <w:r>
        <w:rPr>
          <w:lang w:val="sr-Latn-BA"/>
        </w:rPr>
        <w:t xml:space="preserve">                </w:t>
      </w:r>
      <w:r w:rsidR="00F813A8">
        <w:rPr>
          <w:noProof/>
          <w:lang w:val="bs-Latn-BA" w:eastAsia="bs-Latn-BA"/>
        </w:rPr>
        <w:drawing>
          <wp:inline distT="0" distB="0" distL="0" distR="0">
            <wp:extent cx="4706620" cy="3347085"/>
            <wp:effectExtent l="0" t="0" r="0" b="5715"/>
            <wp:docPr id="1" name="Picture 1" descr="star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u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138" w:rsidRPr="00FD5AFB" w:rsidRDefault="00962138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lastRenderedPageBreak/>
        <w:t xml:space="preserve">Slučajevi korišćenja </w:t>
      </w:r>
      <w:r w:rsidR="001B5051">
        <w:rPr>
          <w:i/>
          <w:iCs/>
          <w:lang w:val="sr-Latn-BA"/>
        </w:rPr>
        <w:t>Kreiranje Startup Oglasa</w:t>
      </w:r>
      <w:r w:rsidR="00A93AB2">
        <w:rPr>
          <w:i/>
          <w:iCs/>
          <w:lang w:val="sr-Latn-BA"/>
        </w:rPr>
        <w:t>, Interakcija putem Chat-a,Pronala</w:t>
      </w:r>
      <w:r w:rsidR="00A93AB2">
        <w:rPr>
          <w:i/>
          <w:iCs/>
          <w:lang w:val="sr-Latn-RS"/>
        </w:rPr>
        <w:t>ženje željenog posla, Doniranje ili investiranje</w:t>
      </w:r>
      <w:r w:rsidR="00CB6D42">
        <w:rPr>
          <w:i/>
          <w:iCs/>
          <w:lang w:val="sr-Latn-BA"/>
        </w:rPr>
        <w:t xml:space="preserve"> </w:t>
      </w:r>
      <w:r w:rsidRPr="00FD5AFB">
        <w:rPr>
          <w:lang w:val="sr-Latn-BA"/>
        </w:rPr>
        <w:t>obuhvataju složenij</w:t>
      </w:r>
      <w:r w:rsidR="007C5D6C" w:rsidRPr="00FD5AFB">
        <w:rPr>
          <w:lang w:val="sr-Latn-BA"/>
        </w:rPr>
        <w:t xml:space="preserve">e radnje koje se mogu </w:t>
      </w:r>
      <w:r w:rsidR="006E5E1D" w:rsidRPr="00FD5AFB">
        <w:rPr>
          <w:lang w:val="sr-Latn-BA"/>
        </w:rPr>
        <w:t>dalje razložiti na pojedinačne slučajeve korišćenja.</w:t>
      </w:r>
    </w:p>
    <w:p w:rsidR="006E5E1D" w:rsidRPr="00FD5AFB" w:rsidRDefault="006E5E1D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Detaljni UML dijagram za slučaj korišćenja </w:t>
      </w:r>
      <w:r w:rsidR="003F3C6C">
        <w:rPr>
          <w:i/>
          <w:iCs/>
          <w:lang w:val="sr-Latn-BA"/>
        </w:rPr>
        <w:t>Kreiranje Startup Oglasa</w:t>
      </w:r>
      <w:r w:rsidRPr="00FD5AFB">
        <w:rPr>
          <w:lang w:val="sr-Latn-BA"/>
        </w:rPr>
        <w:t xml:space="preserve"> je prikazan na sledećoj slici:</w:t>
      </w:r>
    </w:p>
    <w:p w:rsidR="00C4436A" w:rsidRPr="00FD5AFB" w:rsidRDefault="00C4436A" w:rsidP="00F1153E">
      <w:pPr>
        <w:pStyle w:val="BodyText"/>
        <w:spacing w:line="276" w:lineRule="auto"/>
        <w:rPr>
          <w:lang w:val="sr-Latn-BA"/>
        </w:rPr>
      </w:pPr>
    </w:p>
    <w:p w:rsidR="00EF379B" w:rsidRPr="00FD5AFB" w:rsidRDefault="00F813A8" w:rsidP="00F1153E">
      <w:pPr>
        <w:pStyle w:val="BodyText"/>
        <w:spacing w:line="276" w:lineRule="auto"/>
        <w:rPr>
          <w:lang w:val="sr-Latn-BA"/>
        </w:rPr>
      </w:pPr>
      <w:r>
        <w:rPr>
          <w:noProof/>
          <w:lang w:val="bs-Latn-BA" w:eastAsia="bs-Latn-BA"/>
        </w:rPr>
        <w:drawing>
          <wp:inline distT="0" distB="0" distL="0" distR="0">
            <wp:extent cx="5170170" cy="2555875"/>
            <wp:effectExtent l="0" t="0" r="0" b="0"/>
            <wp:docPr id="7" name="Picture 7" descr="C:\Users\HP\Pictures\k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kre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79D" w:rsidRPr="00FD5AFB" w:rsidRDefault="006E5E1D" w:rsidP="00F1153E">
      <w:pPr>
        <w:pStyle w:val="BodyText"/>
        <w:spacing w:line="276" w:lineRule="auto"/>
        <w:ind w:left="0"/>
        <w:rPr>
          <w:lang w:val="sr-Latn-BA"/>
        </w:rPr>
      </w:pPr>
      <w:r w:rsidRPr="00FD5AFB">
        <w:rPr>
          <w:lang w:val="sr-Latn-BA"/>
        </w:rPr>
        <w:t xml:space="preserve">Detaljni UML dijagram za slučaj korišćenja </w:t>
      </w:r>
      <w:r w:rsidR="003F3C6C">
        <w:rPr>
          <w:i/>
          <w:iCs/>
          <w:lang w:val="sr-Latn-BA"/>
        </w:rPr>
        <w:t xml:space="preserve"> Interakcija putem Chat-a </w:t>
      </w:r>
      <w:r w:rsidR="00DB34A1" w:rsidRPr="00FD5AFB">
        <w:rPr>
          <w:i/>
          <w:iCs/>
          <w:lang w:val="sr-Latn-BA"/>
        </w:rPr>
        <w:t xml:space="preserve"> </w:t>
      </w:r>
      <w:r w:rsidRPr="00FD5AFB">
        <w:rPr>
          <w:lang w:val="sr-Latn-BA"/>
        </w:rPr>
        <w:t>je prikazan na sledećoj slici:</w:t>
      </w:r>
    </w:p>
    <w:p w:rsidR="00EF379B" w:rsidRPr="00FD5AFB" w:rsidRDefault="00F813A8" w:rsidP="00F1153E">
      <w:pPr>
        <w:pStyle w:val="BodyText"/>
        <w:spacing w:line="276" w:lineRule="auto"/>
        <w:rPr>
          <w:lang w:val="sr-Latn-BA"/>
        </w:rPr>
      </w:pPr>
      <w:r>
        <w:rPr>
          <w:noProof/>
          <w:lang w:val="bs-Latn-BA" w:eastAsia="bs-Latn-BA"/>
        </w:rPr>
        <w:drawing>
          <wp:inline distT="0" distB="0" distL="0" distR="0">
            <wp:extent cx="5943600" cy="2766695"/>
            <wp:effectExtent l="0" t="0" r="0" b="0"/>
            <wp:docPr id="11" name="Picture 11" descr="C:\Users\HP\Pictures\c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Pictures\cha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79D" w:rsidRPr="00FD5AFB" w:rsidRDefault="0075679D" w:rsidP="00F1153E">
      <w:pPr>
        <w:pStyle w:val="BodyText"/>
        <w:spacing w:line="276" w:lineRule="auto"/>
        <w:rPr>
          <w:lang w:val="sr-Latn-BA"/>
        </w:rPr>
      </w:pPr>
    </w:p>
    <w:p w:rsidR="005E5DA5" w:rsidRPr="00FD5AFB" w:rsidRDefault="009458D3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Detaljni UML dijagram za slučaj korišćenja </w:t>
      </w:r>
      <w:r w:rsidR="003F3C6C">
        <w:rPr>
          <w:i/>
          <w:iCs/>
          <w:lang w:val="sr-Latn-BA"/>
        </w:rPr>
        <w:t>Pronalaženje željenog posla</w:t>
      </w:r>
      <w:r w:rsidR="004F3083" w:rsidRPr="00FD5AFB">
        <w:rPr>
          <w:i/>
          <w:iCs/>
          <w:lang w:val="sr-Latn-BA"/>
        </w:rPr>
        <w:t xml:space="preserve"> </w:t>
      </w:r>
      <w:r w:rsidRPr="00FD5AFB">
        <w:rPr>
          <w:lang w:val="sr-Latn-BA"/>
        </w:rPr>
        <w:t>je prikazan na sledećoj slici:</w:t>
      </w:r>
    </w:p>
    <w:p w:rsidR="009458D3" w:rsidRDefault="00F813A8" w:rsidP="00F1153E">
      <w:pPr>
        <w:pStyle w:val="BodyText"/>
        <w:spacing w:line="276" w:lineRule="auto"/>
        <w:rPr>
          <w:noProof/>
          <w:lang w:val="sr-Latn-BA" w:eastAsia="en-US"/>
        </w:rPr>
      </w:pPr>
      <w:r>
        <w:rPr>
          <w:noProof/>
          <w:lang w:val="bs-Latn-BA" w:eastAsia="bs-Latn-BA"/>
        </w:rPr>
        <w:lastRenderedPageBreak/>
        <w:drawing>
          <wp:inline distT="0" distB="0" distL="0" distR="0">
            <wp:extent cx="5943600" cy="2766695"/>
            <wp:effectExtent l="0" t="0" r="0" b="0"/>
            <wp:docPr id="13" name="Picture 13" descr="C:\Users\HP\Pictures\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po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404" w:rsidRPr="00FD5AFB" w:rsidRDefault="00CB5404" w:rsidP="00F1153E">
      <w:pPr>
        <w:pStyle w:val="BodyText"/>
        <w:spacing w:line="276" w:lineRule="auto"/>
        <w:rPr>
          <w:noProof/>
          <w:lang w:val="sr-Latn-BA" w:eastAsia="en-US"/>
        </w:rPr>
      </w:pPr>
      <w:r w:rsidRPr="00CB5404">
        <w:rPr>
          <w:noProof/>
          <w:lang w:val="sr-Latn-BA" w:eastAsia="en-US"/>
        </w:rPr>
        <w:t>Detaljni UML dijagram za slučaj korišć</w:t>
      </w:r>
      <w:r>
        <w:rPr>
          <w:noProof/>
          <w:lang w:val="sr-Latn-BA" w:eastAsia="en-US"/>
        </w:rPr>
        <w:t xml:space="preserve">enja </w:t>
      </w:r>
      <w:r w:rsidRPr="00CB5404">
        <w:rPr>
          <w:i/>
          <w:noProof/>
          <w:lang w:val="sr-Latn-BA" w:eastAsia="en-US"/>
        </w:rPr>
        <w:t>Doniranje ili investiranje</w:t>
      </w:r>
      <w:r w:rsidRPr="00CB5404">
        <w:rPr>
          <w:noProof/>
          <w:lang w:val="sr-Latn-BA" w:eastAsia="en-US"/>
        </w:rPr>
        <w:t xml:space="preserve"> je prikazan na sledećoj slici:</w:t>
      </w:r>
    </w:p>
    <w:p w:rsidR="00357255" w:rsidRPr="00FD5AFB" w:rsidRDefault="00F813A8" w:rsidP="00F1153E">
      <w:pPr>
        <w:pStyle w:val="BodyText"/>
        <w:spacing w:line="276" w:lineRule="auto"/>
        <w:rPr>
          <w:lang w:val="sr-Latn-BA"/>
        </w:rPr>
      </w:pPr>
      <w:r>
        <w:rPr>
          <w:noProof/>
          <w:lang w:val="bs-Latn-BA" w:eastAsia="bs-Latn-BA"/>
        </w:rPr>
        <w:drawing>
          <wp:inline distT="0" distB="0" distL="0" distR="0">
            <wp:extent cx="5943600" cy="2766695"/>
            <wp:effectExtent l="0" t="0" r="0" b="0"/>
            <wp:docPr id="14" name="Picture 14" descr="C:\Users\HP\Pictures\d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Pictures\d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98A" w:rsidRPr="00FD5AFB" w:rsidRDefault="00E6698A" w:rsidP="00F1153E">
      <w:pPr>
        <w:pStyle w:val="BodyText"/>
        <w:spacing w:line="276" w:lineRule="auto"/>
        <w:rPr>
          <w:lang w:val="sr-Latn-BA"/>
        </w:rPr>
      </w:pPr>
    </w:p>
    <w:p w:rsidR="00813AAC" w:rsidRPr="00FD5AFB" w:rsidRDefault="00813AAC" w:rsidP="00F1153E">
      <w:pPr>
        <w:pStyle w:val="BodyText"/>
        <w:spacing w:line="276" w:lineRule="auto"/>
        <w:rPr>
          <w:lang w:val="sr-Latn-BA"/>
        </w:rPr>
      </w:pPr>
    </w:p>
    <w:p w:rsidR="006E5E1D" w:rsidRPr="00FD5AFB" w:rsidRDefault="006E5E1D" w:rsidP="00F1153E">
      <w:pPr>
        <w:pStyle w:val="Heading1"/>
        <w:spacing w:line="276" w:lineRule="auto"/>
        <w:rPr>
          <w:lang w:val="sr-Latn-BA"/>
        </w:rPr>
      </w:pPr>
      <w:bookmarkStart w:id="13" w:name="_Toc514771690"/>
      <w:bookmarkStart w:id="14" w:name="_Toc26018068"/>
      <w:bookmarkStart w:id="15" w:name="_Toc63071702"/>
      <w:r w:rsidRPr="00FD5AFB">
        <w:rPr>
          <w:lang w:val="sr-Latn-BA"/>
        </w:rPr>
        <w:t>Profili korisnika</w:t>
      </w:r>
      <w:bookmarkEnd w:id="13"/>
      <w:bookmarkEnd w:id="14"/>
      <w:bookmarkEnd w:id="15"/>
    </w:p>
    <w:p w:rsidR="0020422A" w:rsidRPr="00FD5AFB" w:rsidRDefault="0020422A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Identifikovani su sledeći </w:t>
      </w:r>
      <w:r w:rsidR="004E4574" w:rsidRPr="00FD5AFB">
        <w:rPr>
          <w:lang w:val="sr-Latn-BA"/>
        </w:rPr>
        <w:t>profili</w:t>
      </w:r>
      <w:r w:rsidRPr="00FD5AFB">
        <w:rPr>
          <w:lang w:val="sr-Latn-BA"/>
        </w:rPr>
        <w:t xml:space="preserve"> korisnika</w:t>
      </w:r>
      <w:r w:rsidR="001765EC" w:rsidRPr="00FD5AFB">
        <w:rPr>
          <w:lang w:val="sr-Latn-BA"/>
        </w:rPr>
        <w:t xml:space="preserve"> aplikacije </w:t>
      </w:r>
      <w:r w:rsidR="00C8669A">
        <w:rPr>
          <w:lang w:val="sr-Latn-BA"/>
        </w:rPr>
        <w:t>Startup book</w:t>
      </w:r>
      <w:r w:rsidRPr="00FD5AFB">
        <w:rPr>
          <w:lang w:val="sr-Latn-BA"/>
        </w:rPr>
        <w:t>:</w:t>
      </w:r>
    </w:p>
    <w:p w:rsidR="00722BCF" w:rsidRDefault="00722BCF" w:rsidP="00F1153E">
      <w:pPr>
        <w:pStyle w:val="Heading2"/>
        <w:spacing w:line="276" w:lineRule="auto"/>
        <w:rPr>
          <w:lang w:val="sr-Latn-BA"/>
        </w:rPr>
      </w:pPr>
      <w:bookmarkStart w:id="16" w:name="_Toc514771691"/>
      <w:bookmarkStart w:id="17" w:name="_Toc26018069"/>
      <w:bookmarkStart w:id="18" w:name="_Toc63071703"/>
      <w:r>
        <w:rPr>
          <w:lang w:val="sr-Latn-BA"/>
        </w:rPr>
        <w:t>Startup Kreator</w:t>
      </w:r>
      <w:bookmarkEnd w:id="18"/>
    </w:p>
    <w:p w:rsidR="00722BCF" w:rsidRPr="00722BCF" w:rsidRDefault="00722BCF" w:rsidP="00722BCF">
      <w:pPr>
        <w:ind w:left="720"/>
        <w:rPr>
          <w:lang w:val="sr-Latn-BA"/>
        </w:rPr>
      </w:pPr>
      <w:r>
        <w:rPr>
          <w:lang w:val="sr-Latn-BA"/>
        </w:rPr>
        <w:t xml:space="preserve">Korisnik Startup Kreator je </w:t>
      </w:r>
      <w:r w:rsidR="00865F90">
        <w:rPr>
          <w:lang w:val="sr-Latn-BA"/>
        </w:rPr>
        <w:t>osnovni tip korisnika sistema</w:t>
      </w:r>
      <w:r>
        <w:rPr>
          <w:lang w:val="sr-Latn-BA"/>
        </w:rPr>
        <w:t xml:space="preserve"> na čijem postojanju se zasniva koncept Startup Book aplikacije. </w:t>
      </w:r>
      <w:r w:rsidR="00865F90">
        <w:rPr>
          <w:lang w:val="sr-Latn-BA"/>
        </w:rPr>
        <w:t>On  kreira projekte koje pomoću Startup book aplikacije želi da unapredi i upotpuni njihov razvoj tako što će se oglašavati na sajtu i omogućiti da njegova ideja dopre do potrebnih ljudi koji mogu sudelovati na projektu ili investirati svoja sredstva u razvoj te biznis ideje.</w:t>
      </w:r>
    </w:p>
    <w:p w:rsidR="006E5E1D" w:rsidRPr="00FD5AFB" w:rsidRDefault="00C8669A" w:rsidP="00F1153E">
      <w:pPr>
        <w:pStyle w:val="Heading2"/>
        <w:spacing w:line="276" w:lineRule="auto"/>
        <w:rPr>
          <w:lang w:val="sr-Latn-BA"/>
        </w:rPr>
      </w:pPr>
      <w:bookmarkStart w:id="19" w:name="_Toc63071704"/>
      <w:bookmarkEnd w:id="16"/>
      <w:bookmarkEnd w:id="17"/>
      <w:r>
        <w:rPr>
          <w:lang w:val="sr-Latn-BA"/>
        </w:rPr>
        <w:lastRenderedPageBreak/>
        <w:t>Stručno lice</w:t>
      </w:r>
      <w:bookmarkEnd w:id="19"/>
    </w:p>
    <w:p w:rsidR="00CE68D8" w:rsidRPr="00FD5AFB" w:rsidRDefault="001765EC" w:rsidP="00CE68D8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Posetilac </w:t>
      </w:r>
      <w:r w:rsidR="00CE68D8">
        <w:rPr>
          <w:lang w:val="sr-Latn-BA"/>
        </w:rPr>
        <w:t>web aplikacije</w:t>
      </w:r>
      <w:r w:rsidR="00865F90">
        <w:rPr>
          <w:lang w:val="sr-Latn-BA"/>
        </w:rPr>
        <w:t xml:space="preserve"> koji poseduje registrovan profil na Startup Book</w:t>
      </w:r>
      <w:r w:rsidR="0011318B">
        <w:rPr>
          <w:lang w:val="sr-Latn-BA"/>
        </w:rPr>
        <w:t>, može pregledati dostupne poslove u okviru postojećih Startup projekata i podneti zahtev administraciji Projekta za pristup razvojnoj grupi, odnosno stupiti u radni odnos i raditi na daljem razvoju željenog Startup projekta.</w:t>
      </w:r>
    </w:p>
    <w:p w:rsidR="00CE68D8" w:rsidRDefault="00CE68D8" w:rsidP="00CE68D8">
      <w:pPr>
        <w:pStyle w:val="Heading2"/>
        <w:spacing w:line="276" w:lineRule="auto"/>
        <w:rPr>
          <w:lang w:val="sr-Latn-BA"/>
        </w:rPr>
      </w:pPr>
      <w:bookmarkStart w:id="20" w:name="_Toc26018070"/>
      <w:bookmarkStart w:id="21" w:name="_Toc63071705"/>
      <w:r>
        <w:rPr>
          <w:lang w:val="sr-Latn-BA"/>
        </w:rPr>
        <w:t>Posetilac-</w:t>
      </w:r>
      <w:bookmarkEnd w:id="20"/>
      <w:r w:rsidR="00C8669A">
        <w:rPr>
          <w:lang w:val="sr-Latn-BA"/>
        </w:rPr>
        <w:t>Investitor-Donator</w:t>
      </w:r>
      <w:bookmarkEnd w:id="21"/>
    </w:p>
    <w:p w:rsidR="00CE68D8" w:rsidRPr="00CE68D8" w:rsidRDefault="00CE68D8" w:rsidP="00CE68D8">
      <w:pPr>
        <w:ind w:left="720"/>
        <w:rPr>
          <w:lang w:val="sr-Latn-BA"/>
        </w:rPr>
      </w:pPr>
      <w:r>
        <w:rPr>
          <w:lang w:val="sr-Latn-BA"/>
        </w:rPr>
        <w:t>Ovi k</w:t>
      </w:r>
      <w:r w:rsidR="0011318B">
        <w:rPr>
          <w:lang w:val="sr-Latn-BA"/>
        </w:rPr>
        <w:t>orisnici pristupaju sistemu sa ciljem da pronadju pogodnu Startup ideju za razvoj sopstvenog biznisa. Mogu donirati određena sredstva sa ciljem da ocene kako će se razvijati određeni projekat, a kasnije mogu i investirati u razvoj Startup-a u dogovoru sa Kreatorima</w:t>
      </w:r>
      <w:r w:rsidR="00E524BE">
        <w:rPr>
          <w:lang w:val="sr-Latn-BA"/>
        </w:rPr>
        <w:t xml:space="preserve"> uz ugovornu obavezu koju sami sklope po dogovoru.</w:t>
      </w:r>
    </w:p>
    <w:p w:rsidR="00CE68D8" w:rsidRPr="00FD5AFB" w:rsidRDefault="00CE68D8" w:rsidP="00CE68D8">
      <w:pPr>
        <w:pStyle w:val="Heading2"/>
        <w:spacing w:line="276" w:lineRule="auto"/>
        <w:rPr>
          <w:lang w:val="sr-Latn-BA"/>
        </w:rPr>
      </w:pPr>
      <w:bookmarkStart w:id="22" w:name="_Toc26018071"/>
      <w:bookmarkStart w:id="23" w:name="_Toc63071706"/>
      <w:r>
        <w:rPr>
          <w:lang w:val="sr-Latn-BA"/>
        </w:rPr>
        <w:t>Administrator</w:t>
      </w:r>
      <w:bookmarkEnd w:id="22"/>
      <w:bookmarkEnd w:id="23"/>
    </w:p>
    <w:p w:rsidR="00CE68D8" w:rsidRDefault="00CE68D8" w:rsidP="00CE68D8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Administrator je specijalni profil korisnika koji ima pristup svim funkcionalnostima aplikacije, tj. može se naći u ulozi bilo kog korisnika aplikacije. Administratorski profil je uveden kako bi se obezbedila što veća fleksibilnost u pogledu mogućnosti ažuriranja sadržaja aplikacije.</w:t>
      </w:r>
    </w:p>
    <w:p w:rsidR="00CE68D8" w:rsidRDefault="00CE68D8" w:rsidP="00CE68D8">
      <w:pPr>
        <w:pStyle w:val="BodyText"/>
        <w:spacing w:line="276" w:lineRule="auto"/>
        <w:rPr>
          <w:lang w:val="sr-Latn-BA"/>
        </w:rPr>
      </w:pPr>
    </w:p>
    <w:p w:rsidR="00CE68D8" w:rsidRPr="00FD5AFB" w:rsidRDefault="00CE68D8" w:rsidP="00F1153E">
      <w:pPr>
        <w:pStyle w:val="BodyText"/>
        <w:spacing w:line="276" w:lineRule="auto"/>
        <w:rPr>
          <w:lang w:val="sr-Latn-BA"/>
        </w:rPr>
      </w:pPr>
    </w:p>
    <w:p w:rsidR="00397DD2" w:rsidRPr="00FD5AFB" w:rsidRDefault="006E5E1D" w:rsidP="00F1153E">
      <w:pPr>
        <w:pStyle w:val="Heading1"/>
        <w:spacing w:line="276" w:lineRule="auto"/>
        <w:rPr>
          <w:lang w:val="sr-Latn-BA"/>
        </w:rPr>
      </w:pPr>
      <w:bookmarkStart w:id="24" w:name="_Toc514771693"/>
      <w:bookmarkStart w:id="25" w:name="_Toc26018072"/>
      <w:bookmarkStart w:id="26" w:name="_Toc63071707"/>
      <w:r w:rsidRPr="00FD5AFB">
        <w:rPr>
          <w:lang w:val="sr-Latn-BA"/>
        </w:rPr>
        <w:t>Opis slučajeva korišćenja</w:t>
      </w:r>
      <w:bookmarkEnd w:id="24"/>
      <w:bookmarkEnd w:id="25"/>
      <w:bookmarkEnd w:id="26"/>
    </w:p>
    <w:p w:rsidR="00786068" w:rsidRPr="00FD5AFB" w:rsidRDefault="0070595D" w:rsidP="00F1153E">
      <w:pPr>
        <w:pStyle w:val="Heading2"/>
        <w:spacing w:line="276" w:lineRule="auto"/>
        <w:rPr>
          <w:lang w:val="sr-Latn-BA"/>
        </w:rPr>
      </w:pPr>
      <w:bookmarkStart w:id="27" w:name="_Toc514771694"/>
      <w:bookmarkStart w:id="28" w:name="_Toc26018073"/>
      <w:bookmarkStart w:id="29" w:name="_Toc63071708"/>
      <w:r>
        <w:rPr>
          <w:lang w:val="sr-Latn-BA"/>
        </w:rPr>
        <w:t>Registrovanje</w:t>
      </w:r>
      <w:r w:rsidR="00805BA0" w:rsidRPr="00FD5AFB">
        <w:rPr>
          <w:lang w:val="sr-Latn-BA"/>
        </w:rPr>
        <w:t xml:space="preserve"> na sistem</w:t>
      </w:r>
      <w:bookmarkEnd w:id="27"/>
      <w:bookmarkEnd w:id="28"/>
      <w:bookmarkEnd w:id="29"/>
    </w:p>
    <w:p w:rsidR="00397DD2" w:rsidRPr="00FD5AFB" w:rsidRDefault="00EB10DF" w:rsidP="004F116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</w:t>
      </w:r>
      <w:r w:rsidR="000366F2" w:rsidRPr="00FD5AFB">
        <w:rPr>
          <w:b/>
          <w:bCs/>
          <w:lang w:val="sr-Latn-BA"/>
        </w:rPr>
        <w:t>:</w:t>
      </w:r>
    </w:p>
    <w:p w:rsidR="002C5745" w:rsidRPr="00FD5AFB" w:rsidRDefault="0070595D" w:rsidP="004F116E">
      <w:pPr>
        <w:pStyle w:val="BodyText"/>
        <w:keepNext/>
        <w:spacing w:line="276" w:lineRule="auto"/>
        <w:rPr>
          <w:lang w:val="sr-Latn-BA"/>
        </w:rPr>
      </w:pPr>
      <w:r>
        <w:rPr>
          <w:lang w:val="sr-Latn-BA"/>
        </w:rPr>
        <w:t>Registrovanje</w:t>
      </w:r>
      <w:r w:rsidR="00601403" w:rsidRPr="00FD5AFB">
        <w:rPr>
          <w:lang w:val="sr-Latn-BA"/>
        </w:rPr>
        <w:t xml:space="preserve"> korisnika</w:t>
      </w:r>
      <w:r w:rsidR="000F231D" w:rsidRPr="00FD5AFB">
        <w:rPr>
          <w:lang w:val="sr-Latn-BA"/>
        </w:rPr>
        <w:t xml:space="preserve"> na sistem</w:t>
      </w:r>
      <w:r w:rsidR="00AB3432">
        <w:rPr>
          <w:lang w:val="sr-Latn-BA"/>
        </w:rPr>
        <w:t xml:space="preserve"> nakon </w:t>
      </w:r>
      <w:r w:rsidR="00AB3432">
        <w:rPr>
          <w:lang w:val="sr-Latn-RS"/>
        </w:rPr>
        <w:t>čega korisnik postaje član zajednice korisnika na web aplikaciji i može se opredeliti kojoj od tri grupe pripada.</w:t>
      </w:r>
    </w:p>
    <w:p w:rsidR="00EB10DF" w:rsidRPr="00FD5AFB" w:rsidRDefault="00EB10DF" w:rsidP="004F116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</w:t>
      </w:r>
      <w:r w:rsidR="000366F2" w:rsidRPr="00FD5AFB">
        <w:rPr>
          <w:b/>
          <w:bCs/>
          <w:lang w:val="sr-Latn-BA"/>
        </w:rPr>
        <w:t>:</w:t>
      </w:r>
    </w:p>
    <w:p w:rsidR="000366F2" w:rsidRPr="00FD5AFB" w:rsidRDefault="00D97119" w:rsidP="004F116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Kreatori Startup</w:t>
      </w:r>
      <w:r>
        <w:rPr>
          <w:lang w:val="sr-Latn-RS"/>
        </w:rPr>
        <w:t>-ova, Stručna lica, Investitori</w:t>
      </w:r>
      <w:r w:rsidR="007E0B43" w:rsidRPr="00FD5AFB">
        <w:rPr>
          <w:lang w:val="sr-Latn-BA"/>
        </w:rPr>
        <w:t>.</w:t>
      </w:r>
    </w:p>
    <w:p w:rsidR="00EB10DF" w:rsidRPr="00FD5AFB" w:rsidRDefault="00EB10DF" w:rsidP="004F116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</w:t>
      </w:r>
      <w:r w:rsidR="000366F2" w:rsidRPr="00FD5AFB">
        <w:rPr>
          <w:b/>
          <w:bCs/>
          <w:lang w:val="sr-Latn-BA"/>
        </w:rPr>
        <w:t>:</w:t>
      </w:r>
    </w:p>
    <w:p w:rsidR="002C5745" w:rsidRPr="00FD5AFB" w:rsidRDefault="00CE68D8" w:rsidP="004F116E">
      <w:pPr>
        <w:pStyle w:val="BodyText"/>
        <w:keepNext/>
        <w:spacing w:line="276" w:lineRule="auto"/>
        <w:rPr>
          <w:b/>
          <w:bCs/>
          <w:lang w:val="sr-Latn-BA"/>
        </w:rPr>
      </w:pPr>
      <w:r>
        <w:rPr>
          <w:lang w:val="sr-Latn-BA"/>
        </w:rPr>
        <w:t>Internet konekcija</w:t>
      </w:r>
      <w:r w:rsidR="00AB3432">
        <w:rPr>
          <w:lang w:val="sr-Latn-BA"/>
        </w:rPr>
        <w:t>, posedovanje Email adrese.</w:t>
      </w:r>
    </w:p>
    <w:p w:rsidR="00EB10DF" w:rsidRPr="00FD5AFB" w:rsidRDefault="00EB10DF" w:rsidP="004F116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</w:t>
      </w:r>
      <w:r w:rsidR="000366F2" w:rsidRPr="00FD5AFB">
        <w:rPr>
          <w:b/>
          <w:bCs/>
          <w:lang w:val="sr-Latn-BA"/>
        </w:rPr>
        <w:t>:</w:t>
      </w:r>
    </w:p>
    <w:p w:rsidR="00547C65" w:rsidRPr="00FD5AFB" w:rsidRDefault="00547C65" w:rsidP="004F116E">
      <w:pPr>
        <w:pStyle w:val="BodyText"/>
        <w:numPr>
          <w:ilvl w:val="0"/>
          <w:numId w:val="3"/>
        </w:numPr>
        <w:spacing w:line="276" w:lineRule="auto"/>
        <w:rPr>
          <w:lang w:val="sr-Latn-BA"/>
        </w:rPr>
      </w:pPr>
      <w:r w:rsidRPr="00FD5AFB">
        <w:rPr>
          <w:lang w:val="sr-Latn-BA"/>
        </w:rPr>
        <w:t>Kor</w:t>
      </w:r>
      <w:r w:rsidR="00090098" w:rsidRPr="00FD5AFB">
        <w:rPr>
          <w:lang w:val="sr-Latn-BA"/>
        </w:rPr>
        <w:t>isnik bira opciju</w:t>
      </w:r>
      <w:r w:rsidR="001E55E4" w:rsidRPr="00FD5AFB">
        <w:rPr>
          <w:lang w:val="sr-Latn-BA"/>
        </w:rPr>
        <w:t xml:space="preserve"> </w:t>
      </w:r>
      <w:r w:rsidR="00CE68D8">
        <w:rPr>
          <w:i/>
          <w:lang w:val="sr-Latn-BA"/>
        </w:rPr>
        <w:t>Registruj se</w:t>
      </w:r>
      <w:r w:rsidRPr="00FD5AFB">
        <w:rPr>
          <w:lang w:val="sr-Latn-BA"/>
        </w:rPr>
        <w:t>.</w:t>
      </w:r>
    </w:p>
    <w:p w:rsidR="00547C65" w:rsidRPr="00FD5AFB" w:rsidRDefault="00547C65" w:rsidP="004F116E">
      <w:pPr>
        <w:pStyle w:val="BodyText"/>
        <w:numPr>
          <w:ilvl w:val="0"/>
          <w:numId w:val="3"/>
        </w:numPr>
        <w:spacing w:line="276" w:lineRule="auto"/>
        <w:rPr>
          <w:lang w:val="sr-Latn-BA"/>
        </w:rPr>
      </w:pPr>
      <w:r w:rsidRPr="00FD5AFB">
        <w:rPr>
          <w:lang w:val="sr-Latn-BA"/>
        </w:rPr>
        <w:t>Prik</w:t>
      </w:r>
      <w:r w:rsidR="00174BE5" w:rsidRPr="00FD5AFB">
        <w:rPr>
          <w:lang w:val="sr-Latn-BA"/>
        </w:rPr>
        <w:t>azuje se forma za unos</w:t>
      </w:r>
      <w:r w:rsidR="0070595D">
        <w:rPr>
          <w:lang w:val="sr-Latn-BA"/>
        </w:rPr>
        <w:t xml:space="preserve"> podataka</w:t>
      </w:r>
      <w:r w:rsidRPr="00FD5AFB">
        <w:rPr>
          <w:lang w:val="sr-Latn-BA"/>
        </w:rPr>
        <w:t>.</w:t>
      </w:r>
    </w:p>
    <w:p w:rsidR="00547C65" w:rsidRPr="00FD5AFB" w:rsidRDefault="00547C65" w:rsidP="004F116E">
      <w:pPr>
        <w:pStyle w:val="BodyText"/>
        <w:numPr>
          <w:ilvl w:val="0"/>
          <w:numId w:val="3"/>
        </w:numPr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Korisnik </w:t>
      </w:r>
      <w:r w:rsidR="0070595D">
        <w:rPr>
          <w:lang w:val="sr-Latn-BA"/>
        </w:rPr>
        <w:t>unosi svoje podatke i prosleđuje ih administraciji sistema na odobravanj</w:t>
      </w:r>
      <w:r w:rsidR="00D42D69">
        <w:rPr>
          <w:lang w:val="sr-Latn-BA"/>
        </w:rPr>
        <w:t>e</w:t>
      </w:r>
      <w:r w:rsidR="0070595D">
        <w:rPr>
          <w:lang w:val="sr-Latn-BA"/>
        </w:rPr>
        <w:t>.</w:t>
      </w:r>
    </w:p>
    <w:p w:rsidR="00547C65" w:rsidRPr="00FD5AFB" w:rsidRDefault="00D42D69" w:rsidP="004F116E">
      <w:pPr>
        <w:pStyle w:val="BodyText"/>
        <w:numPr>
          <w:ilvl w:val="0"/>
          <w:numId w:val="3"/>
        </w:numPr>
        <w:spacing w:line="276" w:lineRule="auto"/>
        <w:rPr>
          <w:lang w:val="sr-Latn-BA"/>
        </w:rPr>
      </w:pPr>
      <w:r>
        <w:rPr>
          <w:lang w:val="sr-Latn-BA"/>
        </w:rPr>
        <w:t xml:space="preserve">Nakon odobravanja od strane administratora korisnik </w:t>
      </w:r>
      <w:r>
        <w:rPr>
          <w:lang w:val="sr-Latn-RS"/>
        </w:rPr>
        <w:t>će moći da se prijavi na sistem.</w:t>
      </w:r>
    </w:p>
    <w:p w:rsidR="00547C65" w:rsidRPr="00FD5AFB" w:rsidRDefault="009B5166" w:rsidP="004F116E">
      <w:pPr>
        <w:pStyle w:val="BodyText"/>
        <w:numPr>
          <w:ilvl w:val="0"/>
          <w:numId w:val="3"/>
        </w:numPr>
        <w:spacing w:line="276" w:lineRule="auto"/>
        <w:rPr>
          <w:lang w:val="sr-Latn-BA"/>
        </w:rPr>
      </w:pPr>
      <w:r w:rsidRPr="00FD5AFB">
        <w:rPr>
          <w:lang w:val="sr-Latn-BA"/>
        </w:rPr>
        <w:t>Prikazuj</w:t>
      </w:r>
      <w:r w:rsidR="00D42D69">
        <w:rPr>
          <w:lang w:val="sr-Latn-BA"/>
        </w:rPr>
        <w:t>e su se forma za prijavu.</w:t>
      </w:r>
    </w:p>
    <w:p w:rsidR="00EB10DF" w:rsidRDefault="002C5745" w:rsidP="004F116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</w:t>
      </w:r>
      <w:r w:rsidR="00EB10DF" w:rsidRPr="00FD5AFB">
        <w:rPr>
          <w:b/>
          <w:bCs/>
          <w:lang w:val="sr-Latn-BA"/>
        </w:rPr>
        <w:t>ci</w:t>
      </w:r>
      <w:r w:rsidR="000366F2" w:rsidRPr="00FD5AFB">
        <w:rPr>
          <w:b/>
          <w:bCs/>
          <w:lang w:val="sr-Latn-BA"/>
        </w:rPr>
        <w:t>:</w:t>
      </w:r>
    </w:p>
    <w:p w:rsidR="00AB3432" w:rsidRPr="00AB3432" w:rsidRDefault="00AB3432" w:rsidP="004F116E">
      <w:pPr>
        <w:pStyle w:val="BodyText"/>
        <w:keepNext/>
        <w:spacing w:line="276" w:lineRule="auto"/>
        <w:rPr>
          <w:bCs/>
          <w:lang w:val="sr-Latn-BA"/>
        </w:rPr>
      </w:pPr>
      <w:r>
        <w:rPr>
          <w:bCs/>
          <w:lang w:val="sr-Latn-BA"/>
        </w:rPr>
        <w:t>Korisnik je već registrovan sa istom email adresom.</w:t>
      </w:r>
    </w:p>
    <w:p w:rsidR="002C5745" w:rsidRPr="00FD5AFB" w:rsidRDefault="002C5745" w:rsidP="004F116E">
      <w:pPr>
        <w:pStyle w:val="BodyText"/>
        <w:spacing w:line="276" w:lineRule="auto"/>
        <w:rPr>
          <w:lang w:val="sr-Latn-BA"/>
        </w:rPr>
      </w:pPr>
    </w:p>
    <w:p w:rsidR="00EB10DF" w:rsidRPr="00AB3432" w:rsidRDefault="00EB10DF" w:rsidP="004F116E">
      <w:pPr>
        <w:pStyle w:val="BodyText"/>
        <w:keepNext/>
        <w:spacing w:line="276" w:lineRule="auto"/>
        <w:rPr>
          <w:b/>
          <w:bCs/>
          <w:lang w:val="en-US"/>
        </w:rPr>
      </w:pPr>
      <w:r w:rsidRPr="00FD5AFB">
        <w:rPr>
          <w:b/>
          <w:bCs/>
          <w:lang w:val="sr-Latn-BA"/>
        </w:rPr>
        <w:t>Posledice</w:t>
      </w:r>
      <w:r w:rsidR="000366F2" w:rsidRPr="00FD5AFB">
        <w:rPr>
          <w:b/>
          <w:bCs/>
          <w:lang w:val="sr-Latn-BA"/>
        </w:rPr>
        <w:t>:</w:t>
      </w:r>
    </w:p>
    <w:p w:rsidR="002C5745" w:rsidRPr="00FD5AFB" w:rsidRDefault="00174BE5" w:rsidP="004F116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Korisnik</w:t>
      </w:r>
      <w:r w:rsidR="00052F75" w:rsidRPr="00FD5AFB">
        <w:rPr>
          <w:lang w:val="sr-Latn-BA"/>
        </w:rPr>
        <w:t xml:space="preserve"> je </w:t>
      </w:r>
      <w:r w:rsidR="00D42D69">
        <w:rPr>
          <w:lang w:val="sr-Latn-BA"/>
        </w:rPr>
        <w:t>registrovan</w:t>
      </w:r>
      <w:r w:rsidR="00052F75" w:rsidRPr="00FD5AFB">
        <w:rPr>
          <w:lang w:val="sr-Latn-BA"/>
        </w:rPr>
        <w:t xml:space="preserve"> na sistem i ima pristup </w:t>
      </w:r>
      <w:r w:rsidR="00D42D69">
        <w:rPr>
          <w:lang w:val="sr-Latn-BA"/>
        </w:rPr>
        <w:t>dozvoljenim funkcijama prema svom profilu</w:t>
      </w:r>
      <w:r w:rsidR="002C5745" w:rsidRPr="00FD5AFB">
        <w:rPr>
          <w:lang w:val="sr-Latn-BA"/>
        </w:rPr>
        <w:t>.</w:t>
      </w:r>
    </w:p>
    <w:p w:rsidR="00766D21" w:rsidRPr="00FD5AFB" w:rsidRDefault="00766D21" w:rsidP="00F1153E">
      <w:pPr>
        <w:pStyle w:val="BodyText"/>
        <w:spacing w:line="276" w:lineRule="auto"/>
        <w:rPr>
          <w:lang w:val="sr-Latn-BA"/>
        </w:rPr>
      </w:pPr>
    </w:p>
    <w:p w:rsidR="000366F2" w:rsidRPr="00FD5AFB" w:rsidRDefault="007E0B43" w:rsidP="00F1153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:rsidR="007E0B43" w:rsidRPr="00FD5AFB" w:rsidRDefault="00F813A8" w:rsidP="002C54BF">
      <w:pPr>
        <w:pStyle w:val="BodyText"/>
        <w:spacing w:line="276" w:lineRule="auto"/>
        <w:jc w:val="center"/>
        <w:rPr>
          <w:lang w:val="sr-Latn-BA"/>
        </w:rPr>
      </w:pPr>
      <w:r>
        <w:rPr>
          <w:noProof/>
          <w:lang w:val="bs-Latn-BA" w:eastAsia="bs-Latn-BA"/>
        </w:rPr>
        <w:drawing>
          <wp:inline distT="0" distB="0" distL="0" distR="0">
            <wp:extent cx="5937885" cy="3176905"/>
            <wp:effectExtent l="0" t="0" r="5715" b="4445"/>
            <wp:docPr id="16" name="Picture 16" descr="C:\Users\HP\Pictures\sekven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Pictures\sekvenc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D21" w:rsidRPr="00FD5AFB" w:rsidRDefault="00D42D69" w:rsidP="00F1153E">
      <w:pPr>
        <w:pStyle w:val="Heading2"/>
        <w:spacing w:line="276" w:lineRule="auto"/>
        <w:rPr>
          <w:lang w:val="sr-Latn-BA"/>
        </w:rPr>
      </w:pPr>
      <w:bookmarkStart w:id="30" w:name="_Toc26018074"/>
      <w:bookmarkStart w:id="31" w:name="_Toc63071709"/>
      <w:r>
        <w:rPr>
          <w:lang w:val="sr-Latn-BA"/>
        </w:rPr>
        <w:t>Prijava na sistem</w:t>
      </w:r>
      <w:bookmarkEnd w:id="30"/>
      <w:bookmarkEnd w:id="31"/>
      <w:r w:rsidR="00605D9C">
        <w:rPr>
          <w:lang w:val="sr-Latn-BA"/>
        </w:rPr>
        <w:t xml:space="preserve"> </w:t>
      </w:r>
      <w:r w:rsidR="002E66C5">
        <w:rPr>
          <w:lang w:val="sr-Latn-BA"/>
        </w:rPr>
        <w:t xml:space="preserve"> </w:t>
      </w:r>
    </w:p>
    <w:p w:rsidR="00766D21" w:rsidRPr="00FD5AFB" w:rsidRDefault="00766D21" w:rsidP="004F116E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Kratak opis:</w:t>
      </w:r>
    </w:p>
    <w:p w:rsidR="001537D4" w:rsidRPr="00FD5AFB" w:rsidRDefault="001537D4" w:rsidP="004F116E">
      <w:pPr>
        <w:spacing w:line="276" w:lineRule="auto"/>
        <w:ind w:left="720"/>
        <w:rPr>
          <w:b/>
          <w:lang w:val="sr-Latn-BA"/>
        </w:rPr>
      </w:pPr>
    </w:p>
    <w:p w:rsidR="00766D21" w:rsidRPr="00FD5AFB" w:rsidRDefault="00D42D69" w:rsidP="004F116E">
      <w:pPr>
        <w:spacing w:line="276" w:lineRule="auto"/>
        <w:ind w:left="720"/>
        <w:rPr>
          <w:lang w:val="sr-Latn-BA"/>
        </w:rPr>
      </w:pPr>
      <w:r>
        <w:rPr>
          <w:lang w:val="sr-Latn-BA"/>
        </w:rPr>
        <w:t>Nakon uspešne registracije i odobravanja od strane administratora korisnici prilikom prijave na sistem koriste standardne forme koje zahtevaju samo korisničko ime i lozinku.</w:t>
      </w:r>
    </w:p>
    <w:p w:rsidR="001537D4" w:rsidRPr="00FD5AFB" w:rsidRDefault="001537D4" w:rsidP="004F116E">
      <w:pPr>
        <w:spacing w:line="276" w:lineRule="auto"/>
        <w:ind w:left="720"/>
        <w:rPr>
          <w:lang w:val="sr-Latn-BA"/>
        </w:rPr>
      </w:pPr>
    </w:p>
    <w:p w:rsidR="001537D4" w:rsidRPr="00FD5AFB" w:rsidRDefault="001537D4" w:rsidP="004F116E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Akteri:</w:t>
      </w:r>
    </w:p>
    <w:p w:rsidR="001537D4" w:rsidRPr="00FD5AFB" w:rsidRDefault="001537D4" w:rsidP="004F116E">
      <w:pPr>
        <w:spacing w:line="276" w:lineRule="auto"/>
        <w:ind w:left="720"/>
        <w:rPr>
          <w:b/>
          <w:lang w:val="sr-Latn-BA"/>
        </w:rPr>
      </w:pPr>
    </w:p>
    <w:p w:rsidR="001537D4" w:rsidRPr="00FD5AFB" w:rsidRDefault="00D97119" w:rsidP="004F116E">
      <w:pPr>
        <w:spacing w:line="276" w:lineRule="auto"/>
        <w:ind w:left="720"/>
        <w:rPr>
          <w:lang w:val="sr-Latn-BA"/>
        </w:rPr>
      </w:pPr>
      <w:r>
        <w:rPr>
          <w:lang w:val="sr-Latn-BA"/>
        </w:rPr>
        <w:t>Kreatori Startup</w:t>
      </w:r>
      <w:r>
        <w:rPr>
          <w:lang w:val="sr-Latn-RS"/>
        </w:rPr>
        <w:t>-ova, Stručna lica, Investitori</w:t>
      </w:r>
      <w:r w:rsidR="001537D4" w:rsidRPr="00FD5AFB">
        <w:rPr>
          <w:lang w:val="sr-Latn-BA"/>
        </w:rPr>
        <w:t>.</w:t>
      </w:r>
    </w:p>
    <w:p w:rsidR="001537D4" w:rsidRPr="00FD5AFB" w:rsidRDefault="001537D4" w:rsidP="004F116E">
      <w:pPr>
        <w:spacing w:line="276" w:lineRule="auto"/>
        <w:ind w:left="720"/>
        <w:rPr>
          <w:lang w:val="sr-Latn-BA"/>
        </w:rPr>
      </w:pPr>
    </w:p>
    <w:p w:rsidR="001537D4" w:rsidRPr="00FD5AFB" w:rsidRDefault="001537D4" w:rsidP="004F116E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Preduslovi:</w:t>
      </w:r>
    </w:p>
    <w:p w:rsidR="001537D4" w:rsidRPr="00FD5AFB" w:rsidRDefault="001537D4" w:rsidP="004F116E">
      <w:pPr>
        <w:spacing w:line="276" w:lineRule="auto"/>
        <w:ind w:left="720"/>
        <w:rPr>
          <w:b/>
          <w:lang w:val="sr-Latn-BA"/>
        </w:rPr>
      </w:pPr>
    </w:p>
    <w:p w:rsidR="001537D4" w:rsidRPr="00FD5AFB" w:rsidRDefault="001537D4" w:rsidP="004F116E">
      <w:pPr>
        <w:spacing w:line="276" w:lineRule="auto"/>
        <w:ind w:left="720"/>
        <w:rPr>
          <w:lang w:val="sr-Latn-BA"/>
        </w:rPr>
      </w:pPr>
      <w:r w:rsidRPr="00FD5AFB">
        <w:rPr>
          <w:lang w:val="sr-Latn-BA"/>
        </w:rPr>
        <w:t>Otvaranje for</w:t>
      </w:r>
      <w:r w:rsidR="002D5832" w:rsidRPr="00FD5AFB">
        <w:rPr>
          <w:lang w:val="sr-Latn-BA"/>
        </w:rPr>
        <w:t>me za prijavljivanje</w:t>
      </w:r>
      <w:r w:rsidRPr="00FD5AFB">
        <w:rPr>
          <w:lang w:val="sr-Latn-BA"/>
        </w:rPr>
        <w:t xml:space="preserve">. </w:t>
      </w:r>
    </w:p>
    <w:p w:rsidR="001D0E4E" w:rsidRPr="00FD5AFB" w:rsidRDefault="001D0E4E" w:rsidP="004F116E">
      <w:pPr>
        <w:spacing w:line="276" w:lineRule="auto"/>
        <w:ind w:left="720"/>
        <w:rPr>
          <w:lang w:val="sr-Latn-BA"/>
        </w:rPr>
      </w:pPr>
    </w:p>
    <w:p w:rsidR="001D0E4E" w:rsidRPr="00FD5AFB" w:rsidRDefault="001D0E4E" w:rsidP="004F116E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Osnovni tok:</w:t>
      </w:r>
    </w:p>
    <w:p w:rsidR="001D0E4E" w:rsidRPr="00FD5AFB" w:rsidRDefault="001D0E4E" w:rsidP="004F116E">
      <w:pPr>
        <w:spacing w:line="276" w:lineRule="auto"/>
        <w:ind w:left="720"/>
        <w:rPr>
          <w:lang w:val="sr-Latn-BA"/>
        </w:rPr>
      </w:pPr>
    </w:p>
    <w:p w:rsidR="00AB38ED" w:rsidRPr="00AB38ED" w:rsidRDefault="00AB38ED" w:rsidP="00AB38ED">
      <w:pPr>
        <w:pStyle w:val="ListParagraph"/>
        <w:numPr>
          <w:ilvl w:val="0"/>
          <w:numId w:val="19"/>
        </w:numPr>
        <w:rPr>
          <w:sz w:val="20"/>
          <w:szCs w:val="20"/>
          <w:lang w:val="sr-Latn-RS"/>
        </w:rPr>
      </w:pPr>
      <w:r w:rsidRPr="00AB38ED">
        <w:rPr>
          <w:sz w:val="20"/>
          <w:szCs w:val="20"/>
          <w:lang w:val="sr-Latn-RS"/>
        </w:rPr>
        <w:t>Korisnik unosi korisničko ime i lozinku. Pa, nakon toga aktivira komandu „Prijavi se“.</w:t>
      </w:r>
    </w:p>
    <w:p w:rsidR="00D42D69" w:rsidRDefault="00AB38ED" w:rsidP="00AB38ED">
      <w:pPr>
        <w:pStyle w:val="ListParagraph"/>
        <w:numPr>
          <w:ilvl w:val="0"/>
          <w:numId w:val="19"/>
        </w:numPr>
        <w:rPr>
          <w:sz w:val="20"/>
          <w:szCs w:val="20"/>
          <w:lang w:val="sr-Latn-RS"/>
        </w:rPr>
      </w:pPr>
      <w:r w:rsidRPr="00AB38ED">
        <w:rPr>
          <w:sz w:val="20"/>
          <w:szCs w:val="20"/>
          <w:lang w:val="sr-Latn-RS"/>
        </w:rPr>
        <w:t>Uneti podaci se proveravaju [izuzetak: pogrešno korisničko ime i/ili lozinka].</w:t>
      </w:r>
    </w:p>
    <w:p w:rsidR="00AB38ED" w:rsidRPr="00AB38ED" w:rsidRDefault="00AB38ED" w:rsidP="00AB38ED">
      <w:pPr>
        <w:pStyle w:val="ListParagraph"/>
        <w:numPr>
          <w:ilvl w:val="0"/>
          <w:numId w:val="19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U gornjem desnom uglu se pojavljuje korisničko ime što označava da je prijava bila uspešna.</w:t>
      </w:r>
    </w:p>
    <w:p w:rsidR="005E06F8" w:rsidRPr="00FD5AFB" w:rsidRDefault="005E06F8" w:rsidP="004F116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Izuzeci:</w:t>
      </w:r>
    </w:p>
    <w:p w:rsidR="005E06F8" w:rsidRPr="00FD5AFB" w:rsidRDefault="005E06F8" w:rsidP="004F116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.</w:t>
      </w:r>
      <w:r w:rsidR="00AB3432">
        <w:rPr>
          <w:lang w:val="sr-Latn-BA"/>
        </w:rPr>
        <w:t>..</w:t>
      </w:r>
    </w:p>
    <w:p w:rsidR="00E3515F" w:rsidRPr="00FD5AFB" w:rsidRDefault="00E3515F" w:rsidP="004F116E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lastRenderedPageBreak/>
        <w:t>Posledice:</w:t>
      </w:r>
    </w:p>
    <w:p w:rsidR="00E3515F" w:rsidRPr="00FD5AFB" w:rsidRDefault="00AB3432" w:rsidP="004F116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Korisnik je uspesno prijavljen na sistem i ima pristup dozvoljenim funkcijama za određenu korisničku grupu</w:t>
      </w:r>
      <w:r w:rsidR="00090098" w:rsidRPr="00FD5AFB">
        <w:rPr>
          <w:lang w:val="sr-Latn-BA"/>
        </w:rPr>
        <w:t>.</w:t>
      </w:r>
    </w:p>
    <w:p w:rsidR="004F116E" w:rsidRPr="00FD5AFB" w:rsidRDefault="0088023A" w:rsidP="004F116E">
      <w:pPr>
        <w:pStyle w:val="BodyText"/>
        <w:spacing w:line="276" w:lineRule="auto"/>
        <w:rPr>
          <w:b/>
          <w:lang w:val="sr-Latn-BA"/>
        </w:rPr>
      </w:pPr>
      <w:r w:rsidRPr="00FD5AFB">
        <w:rPr>
          <w:b/>
          <w:lang w:val="sr-Latn-BA"/>
        </w:rPr>
        <w:t>Dijagram sekvence</w:t>
      </w:r>
      <w:r w:rsidR="004F116E" w:rsidRPr="00FD5AFB">
        <w:rPr>
          <w:b/>
          <w:lang w:val="sr-Latn-BA"/>
        </w:rPr>
        <w:t>:</w:t>
      </w:r>
    </w:p>
    <w:p w:rsidR="004F116E" w:rsidRPr="00FD5AFB" w:rsidRDefault="004F116E" w:rsidP="004F116E">
      <w:pPr>
        <w:pStyle w:val="BodyText"/>
        <w:spacing w:line="276" w:lineRule="auto"/>
        <w:rPr>
          <w:b/>
          <w:lang w:val="sr-Latn-BA"/>
        </w:rPr>
      </w:pPr>
      <w:r w:rsidRPr="00FD5AFB">
        <w:rPr>
          <w:b/>
          <w:highlight w:val="yellow"/>
          <w:lang w:val="sr-Latn-BA"/>
        </w:rPr>
        <w:t>...</w:t>
      </w:r>
    </w:p>
    <w:p w:rsidR="001537D4" w:rsidRPr="00FD5AFB" w:rsidRDefault="001537D4" w:rsidP="00F1153E">
      <w:pPr>
        <w:spacing w:line="276" w:lineRule="auto"/>
        <w:rPr>
          <w:lang w:val="sr-Latn-BA"/>
        </w:rPr>
      </w:pPr>
    </w:p>
    <w:p w:rsidR="00786068" w:rsidRPr="00FD5AFB" w:rsidRDefault="00AB3432" w:rsidP="00F1153E">
      <w:pPr>
        <w:pStyle w:val="Heading2"/>
        <w:spacing w:line="276" w:lineRule="auto"/>
        <w:rPr>
          <w:lang w:val="sr-Latn-BA"/>
        </w:rPr>
      </w:pPr>
      <w:bookmarkStart w:id="32" w:name="_Toc63071710"/>
      <w:r>
        <w:rPr>
          <w:lang w:val="sr-Latn-BA"/>
        </w:rPr>
        <w:t>Kreiranje Startup oglasa</w:t>
      </w:r>
      <w:bookmarkEnd w:id="32"/>
    </w:p>
    <w:p w:rsidR="007E0B43" w:rsidRPr="00FD5AFB" w:rsidRDefault="007E0B43" w:rsidP="00D60484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Kratak opis:</w:t>
      </w:r>
    </w:p>
    <w:p w:rsidR="007E0B43" w:rsidRPr="00FD5AFB" w:rsidRDefault="00D97119" w:rsidP="00D60484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 xml:space="preserve">Vlasnici Startup projekata </w:t>
      </w:r>
      <w:r w:rsidR="00204BCB">
        <w:rPr>
          <w:lang w:val="sr-Latn-BA"/>
        </w:rPr>
        <w:t>dužni su da detaljno obrazlože svoje projekte, i da navedu koji su im resursi potrebni za kompletiranje projekata, resursi mogu biti u stručnoj radnoj snazi ili u finansijama.</w:t>
      </w:r>
    </w:p>
    <w:p w:rsidR="007E0B43" w:rsidRPr="00FD5AFB" w:rsidRDefault="007E0B43" w:rsidP="00D60484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Akteri:</w:t>
      </w:r>
    </w:p>
    <w:p w:rsidR="007E0B43" w:rsidRPr="00FD5AFB" w:rsidRDefault="00204BCB" w:rsidP="00D60484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Kretori Startup-ova</w:t>
      </w:r>
    </w:p>
    <w:p w:rsidR="007E0B43" w:rsidRPr="00FD5AFB" w:rsidRDefault="007E0B43" w:rsidP="00D60484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Preduslovi:</w:t>
      </w:r>
    </w:p>
    <w:p w:rsidR="007E0B43" w:rsidRPr="00FD5AFB" w:rsidRDefault="00AA0A6D" w:rsidP="00D60484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Prijava na sistem</w:t>
      </w:r>
      <w:r>
        <w:rPr>
          <w:lang w:val="sr-Latn-BA"/>
        </w:rPr>
        <w:tab/>
      </w:r>
    </w:p>
    <w:p w:rsidR="007E0B43" w:rsidRPr="00FD5AFB" w:rsidRDefault="007E0B43" w:rsidP="00D60484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Osnovni tok:</w:t>
      </w:r>
    </w:p>
    <w:p w:rsidR="007E0B43" w:rsidRPr="00FD5AFB" w:rsidRDefault="00AA0A6D" w:rsidP="00D60484">
      <w:pPr>
        <w:pStyle w:val="BodyText"/>
        <w:numPr>
          <w:ilvl w:val="0"/>
          <w:numId w:val="4"/>
        </w:numPr>
        <w:spacing w:line="276" w:lineRule="auto"/>
        <w:rPr>
          <w:lang w:val="sr-Latn-BA"/>
        </w:rPr>
      </w:pPr>
      <w:r>
        <w:rPr>
          <w:lang w:val="sr-Latn-BA"/>
        </w:rPr>
        <w:t>Korisnik u okviru sv</w:t>
      </w:r>
      <w:r w:rsidR="00204BCB">
        <w:rPr>
          <w:lang w:val="sr-Latn-BA"/>
        </w:rPr>
        <w:t>og profila ima dugme za kreiranje svoje Startup instance na sajtu</w:t>
      </w:r>
      <w:r>
        <w:rPr>
          <w:lang w:val="sr-Latn-BA"/>
        </w:rPr>
        <w:t xml:space="preserve"> </w:t>
      </w:r>
      <w:r w:rsidR="00732391" w:rsidRPr="00FD5AFB">
        <w:rPr>
          <w:i/>
          <w:lang w:val="sr-Latn-BA"/>
        </w:rPr>
        <w:t>.</w:t>
      </w:r>
    </w:p>
    <w:p w:rsidR="00382DF4" w:rsidRDefault="00AA0A6D" w:rsidP="00D60484">
      <w:pPr>
        <w:pStyle w:val="BodyText"/>
        <w:numPr>
          <w:ilvl w:val="0"/>
          <w:numId w:val="4"/>
        </w:numPr>
        <w:spacing w:line="276" w:lineRule="auto"/>
        <w:rPr>
          <w:lang w:val="sr-Latn-BA"/>
        </w:rPr>
      </w:pPr>
      <w:r>
        <w:rPr>
          <w:lang w:val="sr-Latn-BA"/>
        </w:rPr>
        <w:t>Pritiskom na dato dugm</w:t>
      </w:r>
      <w:r w:rsidR="00204BCB">
        <w:rPr>
          <w:lang w:val="sr-Latn-BA"/>
        </w:rPr>
        <w:t>e otvara se forma za unos potrebnih podataka koje osoba treba da popuni</w:t>
      </w:r>
      <w:r w:rsidR="00AB3432">
        <w:rPr>
          <w:lang w:val="sr-Latn-BA"/>
        </w:rPr>
        <w:t xml:space="preserve"> i tako definise svoj Startup</w:t>
      </w:r>
      <w:r w:rsidR="00204BCB">
        <w:rPr>
          <w:lang w:val="sr-Latn-BA"/>
        </w:rPr>
        <w:t>.</w:t>
      </w:r>
    </w:p>
    <w:p w:rsidR="00AB3432" w:rsidRPr="00FD5AFB" w:rsidRDefault="00997F38" w:rsidP="00D60484">
      <w:pPr>
        <w:pStyle w:val="BodyText"/>
        <w:numPr>
          <w:ilvl w:val="0"/>
          <w:numId w:val="4"/>
        </w:numPr>
        <w:spacing w:line="276" w:lineRule="auto"/>
        <w:rPr>
          <w:lang w:val="sr-Latn-BA"/>
        </w:rPr>
      </w:pPr>
      <w:r>
        <w:rPr>
          <w:lang w:val="sr-Latn-BA"/>
        </w:rPr>
        <w:t>Korisnik odabira u kojoj kategoriji oglasa želi da reklamira svoj projekat, odnosno da li potražuje pomoć u vidu stručne radne snage i svoj oglas postavi u kategoriji „ Startup Jobs“ ili mu je pak potreban investitor i finasijska sredstva  i tako svoj Startup oglasi u kategoriji „Funding“ gde može očekivati donacije ili investicije od drugih korisnika.</w:t>
      </w:r>
    </w:p>
    <w:p w:rsidR="00D270AF" w:rsidRDefault="00AA0A6D" w:rsidP="00D60484">
      <w:pPr>
        <w:pStyle w:val="BodyText"/>
        <w:numPr>
          <w:ilvl w:val="0"/>
          <w:numId w:val="4"/>
        </w:numPr>
        <w:spacing w:line="276" w:lineRule="auto"/>
        <w:rPr>
          <w:lang w:val="sr-Latn-BA"/>
        </w:rPr>
      </w:pPr>
      <w:r>
        <w:rPr>
          <w:lang w:val="sr-Latn-BA"/>
        </w:rPr>
        <w:t>Nakon ispune forme korisnik aktivira komandu Objavi</w:t>
      </w:r>
      <w:r w:rsidR="00997F38">
        <w:rPr>
          <w:lang w:val="sr-Latn-BA"/>
        </w:rPr>
        <w:t>.</w:t>
      </w:r>
    </w:p>
    <w:p w:rsidR="00997F38" w:rsidRPr="00FD5AFB" w:rsidRDefault="00997F38" w:rsidP="00D60484">
      <w:pPr>
        <w:pStyle w:val="BodyText"/>
        <w:numPr>
          <w:ilvl w:val="0"/>
          <w:numId w:val="4"/>
        </w:numPr>
        <w:spacing w:line="276" w:lineRule="auto"/>
        <w:rPr>
          <w:lang w:val="sr-Latn-BA"/>
        </w:rPr>
      </w:pPr>
      <w:r>
        <w:rPr>
          <w:lang w:val="sr-Latn-BA"/>
        </w:rPr>
        <w:t>Nakon provere oglasa od strane administratora i njegovog odobravanja, oglas je vidljiv ostalim korisnicima sistema.</w:t>
      </w:r>
    </w:p>
    <w:p w:rsidR="007E0B43" w:rsidRPr="00FD5AFB" w:rsidRDefault="00FB657E" w:rsidP="00D60484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</w:t>
      </w:r>
      <w:r w:rsidR="007E0B43" w:rsidRPr="00FD5AFB">
        <w:rPr>
          <w:b/>
          <w:bCs/>
          <w:lang w:val="sr-Latn-BA"/>
        </w:rPr>
        <w:t>ci:</w:t>
      </w:r>
    </w:p>
    <w:p w:rsidR="007E0B43" w:rsidRPr="00FD5AFB" w:rsidRDefault="00932297" w:rsidP="00D60484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Nema.</w:t>
      </w:r>
    </w:p>
    <w:p w:rsidR="007E0B43" w:rsidRPr="00FD5AFB" w:rsidRDefault="007E0B43" w:rsidP="00D60484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:rsidR="007E0B43" w:rsidRPr="00FD5AFB" w:rsidRDefault="00204BCB" w:rsidP="00D60484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Startup o</w:t>
      </w:r>
      <w:r w:rsidR="00B272AB">
        <w:rPr>
          <w:lang w:val="sr-Latn-BA"/>
        </w:rPr>
        <w:t>glas je vidljiv drugim korisnicima</w:t>
      </w:r>
    </w:p>
    <w:p w:rsidR="007E0B43" w:rsidRPr="00FD5AFB" w:rsidRDefault="007E0B43" w:rsidP="00D60484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:rsidR="007E0B43" w:rsidRPr="00FD5AFB" w:rsidRDefault="007E0B43" w:rsidP="00D60484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:rsidR="00625C50" w:rsidRPr="00FD5AFB" w:rsidRDefault="008039D0" w:rsidP="00F1153E">
      <w:pPr>
        <w:pStyle w:val="Heading2"/>
        <w:spacing w:line="276" w:lineRule="auto"/>
        <w:rPr>
          <w:lang w:val="sr-Latn-BA"/>
        </w:rPr>
      </w:pPr>
      <w:bookmarkStart w:id="33" w:name="_Toc63071711"/>
      <w:r>
        <w:rPr>
          <w:lang w:val="sr-Latn-BA"/>
        </w:rPr>
        <w:t>Prihvatanje novih članova</w:t>
      </w:r>
      <w:r w:rsidR="00997F38">
        <w:rPr>
          <w:lang w:val="sr-Latn-BA"/>
        </w:rPr>
        <w:t xml:space="preserve"> (radne snage)</w:t>
      </w:r>
      <w:r>
        <w:rPr>
          <w:lang w:val="sr-Latn-BA"/>
        </w:rPr>
        <w:t xml:space="preserve"> na Startup projektu</w:t>
      </w:r>
      <w:bookmarkEnd w:id="33"/>
    </w:p>
    <w:p w:rsidR="00625C50" w:rsidRPr="00FD5AFB" w:rsidRDefault="00625C50" w:rsidP="00D60484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Kratak opis:</w:t>
      </w:r>
    </w:p>
    <w:p w:rsidR="00625C50" w:rsidRPr="00FD5AFB" w:rsidRDefault="008039D0" w:rsidP="00D60484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 xml:space="preserve">Krajnji korisnici tj. Stručna (fizička) lica mogu da apliciraju za saradnike na projektu koji ih zanima, vlasnici Startup-a na kojem je dato lice podnelo zahtev za članstvo u timu, mogu da procene po </w:t>
      </w:r>
      <w:r>
        <w:rPr>
          <w:lang w:val="sr-Latn-BA"/>
        </w:rPr>
        <w:lastRenderedPageBreak/>
        <w:t>sposobnostima navedenim u prijavnici da li je data osoba kompetentna za saradnju.</w:t>
      </w:r>
    </w:p>
    <w:p w:rsidR="00625C50" w:rsidRPr="00FD5AFB" w:rsidRDefault="00625C50" w:rsidP="00D60484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Akteri:</w:t>
      </w:r>
    </w:p>
    <w:p w:rsidR="002A7DB6" w:rsidRPr="00FD5AFB" w:rsidRDefault="00C75BBB" w:rsidP="00D60484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>Stručna lica i Kreatori</w:t>
      </w:r>
      <w:r w:rsidR="008039D0">
        <w:rPr>
          <w:lang w:val="sr-Latn-BA"/>
        </w:rPr>
        <w:t xml:space="preserve"> Startup-a</w:t>
      </w:r>
      <w:r w:rsidR="002A7DB6" w:rsidRPr="00FD5AFB">
        <w:rPr>
          <w:lang w:val="sr-Latn-BA"/>
        </w:rPr>
        <w:t>.</w:t>
      </w:r>
    </w:p>
    <w:p w:rsidR="002A7DB6" w:rsidRPr="00FD5AFB" w:rsidRDefault="002A7DB6" w:rsidP="00D60484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Preduslovi:</w:t>
      </w:r>
    </w:p>
    <w:p w:rsidR="002A7DB6" w:rsidRPr="00FD5AFB" w:rsidRDefault="002A7DB6" w:rsidP="00D60484">
      <w:pPr>
        <w:spacing w:line="360" w:lineRule="auto"/>
        <w:ind w:left="720"/>
        <w:rPr>
          <w:lang w:val="sr-Latn-BA"/>
        </w:rPr>
      </w:pPr>
      <w:r w:rsidRPr="00FD5AFB">
        <w:rPr>
          <w:lang w:val="sr-Latn-BA"/>
        </w:rPr>
        <w:t>Prijavljivanje na sistem.</w:t>
      </w:r>
    </w:p>
    <w:p w:rsidR="002A7DB6" w:rsidRPr="00FD5AFB" w:rsidRDefault="002A7DB6" w:rsidP="00D60484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Osnovni tok:</w:t>
      </w:r>
    </w:p>
    <w:p w:rsidR="002A7DB6" w:rsidRPr="00FD5AFB" w:rsidRDefault="002A7DB6" w:rsidP="00D60484">
      <w:pPr>
        <w:numPr>
          <w:ilvl w:val="0"/>
          <w:numId w:val="25"/>
        </w:numPr>
        <w:spacing w:line="360" w:lineRule="auto"/>
        <w:rPr>
          <w:lang w:val="sr-Latn-BA"/>
        </w:rPr>
      </w:pPr>
      <w:r w:rsidRPr="00FD5AFB">
        <w:rPr>
          <w:lang w:val="sr-Latn-BA"/>
        </w:rPr>
        <w:t xml:space="preserve">Korisnik </w:t>
      </w:r>
      <w:r w:rsidR="00997F38">
        <w:rPr>
          <w:lang w:val="sr-Latn-BA"/>
        </w:rPr>
        <w:t>„Stručno lice“</w:t>
      </w:r>
      <w:r w:rsidR="00B272AB">
        <w:rPr>
          <w:lang w:val="sr-Latn-BA"/>
        </w:rPr>
        <w:t>otvara st</w:t>
      </w:r>
      <w:r w:rsidR="00997F38">
        <w:rPr>
          <w:lang w:val="sr-Latn-BA"/>
        </w:rPr>
        <w:t>ranicu sa listom aktivnih</w:t>
      </w:r>
      <w:r w:rsidR="00C757E4">
        <w:rPr>
          <w:lang w:val="sr-Latn-BA"/>
        </w:rPr>
        <w:t xml:space="preserve"> Start</w:t>
      </w:r>
      <w:r w:rsidR="00997F38">
        <w:rPr>
          <w:lang w:val="sr-Latn-BA"/>
        </w:rPr>
        <w:t xml:space="preserve">up Poslova (Statup Jobs)  </w:t>
      </w:r>
      <w:r w:rsidRPr="00FD5AFB">
        <w:rPr>
          <w:i/>
          <w:lang w:val="sr-Latn-BA"/>
        </w:rPr>
        <w:t>.</w:t>
      </w:r>
    </w:p>
    <w:p w:rsidR="002A7DB6" w:rsidRPr="00FD5AFB" w:rsidRDefault="002A7DB6" w:rsidP="00D60484">
      <w:pPr>
        <w:numPr>
          <w:ilvl w:val="0"/>
          <w:numId w:val="25"/>
        </w:numPr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Prikazuje se </w:t>
      </w:r>
      <w:r w:rsidR="00B272AB">
        <w:rPr>
          <w:lang w:val="sr-Latn-BA"/>
        </w:rPr>
        <w:t>stranica</w:t>
      </w:r>
      <w:r w:rsidRPr="00FD5AFB">
        <w:rPr>
          <w:lang w:val="sr-Latn-BA"/>
        </w:rPr>
        <w:t xml:space="preserve"> koja sadrži</w:t>
      </w:r>
      <w:r w:rsidR="00C75BBB">
        <w:rPr>
          <w:lang w:val="sr-Latn-BA"/>
        </w:rPr>
        <w:t xml:space="preserve"> aktivne oglase sa poslovima</w:t>
      </w:r>
      <w:r w:rsidRPr="00FD5AFB">
        <w:rPr>
          <w:lang w:val="sr-Latn-BA"/>
        </w:rPr>
        <w:t>.</w:t>
      </w:r>
    </w:p>
    <w:p w:rsidR="00B272AB" w:rsidRDefault="00404038" w:rsidP="00B272AB">
      <w:pPr>
        <w:numPr>
          <w:ilvl w:val="0"/>
          <w:numId w:val="25"/>
        </w:numPr>
        <w:spacing w:line="276" w:lineRule="auto"/>
        <w:rPr>
          <w:lang w:val="sr-Latn-BA"/>
        </w:rPr>
      </w:pPr>
      <w:r>
        <w:rPr>
          <w:lang w:val="sr-Latn-BA"/>
        </w:rPr>
        <w:t>Korisnik pretražuje Startup-ove i odabira željeni projekat na kome bi želeo da radi</w:t>
      </w:r>
      <w:r w:rsidR="00B272AB">
        <w:rPr>
          <w:lang w:val="sr-Latn-BA"/>
        </w:rPr>
        <w:t>.</w:t>
      </w:r>
    </w:p>
    <w:p w:rsidR="00B272AB" w:rsidRDefault="00404038" w:rsidP="00B272AB">
      <w:pPr>
        <w:numPr>
          <w:ilvl w:val="0"/>
          <w:numId w:val="25"/>
        </w:numPr>
        <w:spacing w:line="276" w:lineRule="auto"/>
        <w:rPr>
          <w:lang w:val="sr-Latn-BA"/>
        </w:rPr>
      </w:pPr>
      <w:r>
        <w:rPr>
          <w:lang w:val="sr-Latn-BA"/>
        </w:rPr>
        <w:t>U okviru odabranog proje</w:t>
      </w:r>
      <w:r w:rsidR="00C75BBB">
        <w:rPr>
          <w:lang w:val="sr-Latn-BA"/>
        </w:rPr>
        <w:t>kta postoji opcija  „Apply for Job</w:t>
      </w:r>
      <w:r>
        <w:rPr>
          <w:lang w:val="sr-Latn-BA"/>
        </w:rPr>
        <w:t>“ na čijem se linku otvara forma za unos ličnih podataka koje potencijalni član treba da popuni i prosledi na verifikaciju kod administratora datog Startup projekta</w:t>
      </w:r>
      <w:r w:rsidR="00B272AB">
        <w:rPr>
          <w:lang w:val="sr-Latn-BA"/>
        </w:rPr>
        <w:t>.</w:t>
      </w:r>
    </w:p>
    <w:p w:rsidR="00B272AB" w:rsidRDefault="00404038" w:rsidP="00B272AB">
      <w:pPr>
        <w:numPr>
          <w:ilvl w:val="0"/>
          <w:numId w:val="25"/>
        </w:numPr>
        <w:spacing w:line="276" w:lineRule="auto"/>
        <w:rPr>
          <w:lang w:val="sr-Latn-BA"/>
        </w:rPr>
      </w:pPr>
      <w:r>
        <w:rPr>
          <w:lang w:val="sr-Latn-BA"/>
        </w:rPr>
        <w:t>Administratori Startup-ova pregledaju profile korisnika koji su aplicirali za članstvo i odlučuju da li će ih prihvatiti u razvojni tim</w:t>
      </w:r>
      <w:r w:rsidR="00B272AB">
        <w:rPr>
          <w:lang w:val="sr-Latn-BA"/>
        </w:rPr>
        <w:t>.</w:t>
      </w:r>
    </w:p>
    <w:p w:rsidR="00C75BBB" w:rsidRPr="00B272AB" w:rsidRDefault="00C75BBB" w:rsidP="00B272AB">
      <w:pPr>
        <w:numPr>
          <w:ilvl w:val="0"/>
          <w:numId w:val="25"/>
        </w:numPr>
        <w:spacing w:line="276" w:lineRule="auto"/>
        <w:rPr>
          <w:lang w:val="sr-Latn-BA"/>
        </w:rPr>
      </w:pPr>
      <w:r>
        <w:rPr>
          <w:lang w:val="sr-Latn-BA"/>
        </w:rPr>
        <w:t>Nakon prihvatanja od strane Kreatora Startup projekta, Stručno lice će dobiti email sa obaveštenjem o daljoj saradnji.</w:t>
      </w:r>
    </w:p>
    <w:p w:rsidR="00B347E5" w:rsidRDefault="00B347E5" w:rsidP="00D60484">
      <w:pPr>
        <w:pStyle w:val="BodyText"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Izuzeci:</w:t>
      </w:r>
    </w:p>
    <w:p w:rsidR="00B272AB" w:rsidRPr="00273FD2" w:rsidRDefault="00404038" w:rsidP="00D60484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 xml:space="preserve">Ne postoji Startup koji odgovara kriterijumima korisnika. </w:t>
      </w:r>
    </w:p>
    <w:p w:rsidR="00B347E5" w:rsidRDefault="00B347E5" w:rsidP="00D60484">
      <w:pPr>
        <w:pStyle w:val="BodyText"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Posledice:</w:t>
      </w:r>
    </w:p>
    <w:p w:rsidR="00273FD2" w:rsidRPr="00557B7A" w:rsidRDefault="00273FD2" w:rsidP="00D60484">
      <w:pPr>
        <w:pStyle w:val="BodyText"/>
        <w:spacing w:line="276" w:lineRule="auto"/>
        <w:rPr>
          <w:lang w:val="en-US"/>
        </w:rPr>
      </w:pPr>
      <w:r>
        <w:rPr>
          <w:lang w:val="sr-Latn-BA"/>
        </w:rPr>
        <w:t>Uspešno sklopljen posao.</w:t>
      </w:r>
    </w:p>
    <w:p w:rsidR="00B347E5" w:rsidRPr="00FD5AFB" w:rsidRDefault="00B347E5" w:rsidP="00D60484">
      <w:pPr>
        <w:pStyle w:val="BodyText"/>
        <w:keepNext/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Dijagram sekvence:</w:t>
      </w:r>
    </w:p>
    <w:p w:rsidR="00B347E5" w:rsidRPr="00FD5AFB" w:rsidRDefault="00B347E5" w:rsidP="00D60484">
      <w:pPr>
        <w:pStyle w:val="BodyText"/>
        <w:spacing w:line="276" w:lineRule="auto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:rsidR="00712EBB" w:rsidRPr="00FD5AFB" w:rsidRDefault="00712EBB" w:rsidP="00D60484">
      <w:pPr>
        <w:spacing w:line="276" w:lineRule="auto"/>
        <w:ind w:left="720"/>
        <w:rPr>
          <w:b/>
          <w:lang w:val="sr-Latn-BA"/>
        </w:rPr>
      </w:pPr>
    </w:p>
    <w:p w:rsidR="00526AFA" w:rsidRDefault="00526AFA" w:rsidP="00F1153E">
      <w:pPr>
        <w:pStyle w:val="Heading2"/>
        <w:spacing w:line="276" w:lineRule="auto"/>
        <w:rPr>
          <w:lang w:val="sr-Latn-BA"/>
        </w:rPr>
      </w:pPr>
      <w:bookmarkStart w:id="34" w:name="_Toc63071712"/>
      <w:r>
        <w:rPr>
          <w:lang w:val="sr-Latn-BA"/>
        </w:rPr>
        <w:t>Interakcija putem Chata</w:t>
      </w:r>
      <w:bookmarkEnd w:id="34"/>
    </w:p>
    <w:p w:rsidR="00526AFA" w:rsidRDefault="00526AFA" w:rsidP="00526AFA">
      <w:pPr>
        <w:ind w:left="720"/>
        <w:rPr>
          <w:b/>
          <w:lang w:val="sr-Latn-BA"/>
        </w:rPr>
      </w:pPr>
      <w:r>
        <w:rPr>
          <w:b/>
          <w:lang w:val="sr-Latn-BA"/>
        </w:rPr>
        <w:t>Kratak opis:</w:t>
      </w:r>
    </w:p>
    <w:p w:rsidR="00526AFA" w:rsidRDefault="00526AFA" w:rsidP="00526AFA">
      <w:pPr>
        <w:ind w:left="720"/>
        <w:rPr>
          <w:lang w:val="sr-Latn-BA"/>
        </w:rPr>
      </w:pPr>
      <w:r>
        <w:rPr>
          <w:lang w:val="sr-Latn-BA"/>
        </w:rPr>
        <w:t>U okviru web aplikacije Startup book razvijena je komunikacija korisnika sa Administratorima sistema kao i izmedju samih korisnika. Korisnici mogu jednostavno otvoriti prozor za Chat i uputiti poruku Administratoru sistema ili nekom drugom korisniku  sa kojim imaju saradnju na sistemu.</w:t>
      </w:r>
    </w:p>
    <w:p w:rsidR="00526AFA" w:rsidRDefault="00526AFA" w:rsidP="00526AFA">
      <w:pPr>
        <w:ind w:left="720"/>
        <w:rPr>
          <w:lang w:val="sr-Latn-BA"/>
        </w:rPr>
      </w:pPr>
    </w:p>
    <w:p w:rsidR="00526AFA" w:rsidRDefault="00526AFA" w:rsidP="00526AFA">
      <w:pPr>
        <w:ind w:left="720"/>
        <w:rPr>
          <w:lang w:val="sr-Latn-BA"/>
        </w:rPr>
      </w:pPr>
      <w:r w:rsidRPr="00526AFA">
        <w:rPr>
          <w:b/>
          <w:lang w:val="sr-Latn-BA"/>
        </w:rPr>
        <w:t>Akteri</w:t>
      </w:r>
      <w:r>
        <w:rPr>
          <w:b/>
          <w:lang w:val="sr-Latn-BA"/>
        </w:rPr>
        <w:t>:</w:t>
      </w:r>
      <w:r w:rsidR="003A16BF">
        <w:rPr>
          <w:lang w:val="sr-Latn-BA"/>
        </w:rPr>
        <w:t xml:space="preserve"> Kreator Startup-a, Stručno lice, Investitor/donator</w:t>
      </w:r>
    </w:p>
    <w:p w:rsidR="003A16BF" w:rsidRDefault="003A16BF" w:rsidP="00526AFA">
      <w:pPr>
        <w:ind w:left="720"/>
        <w:rPr>
          <w:lang w:val="sr-Latn-BA"/>
        </w:rPr>
      </w:pPr>
    </w:p>
    <w:p w:rsidR="003A16BF" w:rsidRPr="003A16BF" w:rsidRDefault="003A16BF" w:rsidP="00526AFA">
      <w:pPr>
        <w:ind w:left="720"/>
        <w:rPr>
          <w:b/>
          <w:lang w:val="sr-Latn-BA"/>
        </w:rPr>
      </w:pPr>
      <w:r w:rsidRPr="003A16BF">
        <w:rPr>
          <w:b/>
          <w:lang w:val="sr-Latn-BA"/>
        </w:rPr>
        <w:t>Preduslovi</w:t>
      </w:r>
    </w:p>
    <w:p w:rsidR="003A16BF" w:rsidRDefault="003A16BF" w:rsidP="003A16BF">
      <w:pPr>
        <w:rPr>
          <w:lang w:val="sr-Latn-BA"/>
        </w:rPr>
      </w:pPr>
      <w:r>
        <w:rPr>
          <w:b/>
          <w:lang w:val="sr-Latn-BA"/>
        </w:rPr>
        <w:tab/>
      </w:r>
      <w:r>
        <w:rPr>
          <w:lang w:val="sr-Latn-BA"/>
        </w:rPr>
        <w:t>Prijava na sistem.</w:t>
      </w:r>
    </w:p>
    <w:p w:rsidR="003A16BF" w:rsidRDefault="003A16BF" w:rsidP="003A16BF">
      <w:pPr>
        <w:rPr>
          <w:lang w:val="sr-Latn-BA"/>
        </w:rPr>
      </w:pPr>
      <w:r>
        <w:rPr>
          <w:lang w:val="sr-Latn-BA"/>
        </w:rPr>
        <w:tab/>
      </w:r>
    </w:p>
    <w:p w:rsidR="003A16BF" w:rsidRDefault="003A16BF" w:rsidP="003A16BF">
      <w:pPr>
        <w:rPr>
          <w:b/>
          <w:lang w:val="sr-Latn-BA"/>
        </w:rPr>
      </w:pPr>
      <w:r>
        <w:rPr>
          <w:lang w:val="sr-Latn-BA"/>
        </w:rPr>
        <w:tab/>
      </w:r>
      <w:r>
        <w:rPr>
          <w:b/>
          <w:lang w:val="sr-Latn-BA"/>
        </w:rPr>
        <w:t>Osnovni tok:</w:t>
      </w:r>
    </w:p>
    <w:p w:rsidR="003A16BF" w:rsidRDefault="003A16BF" w:rsidP="003A16BF">
      <w:pPr>
        <w:numPr>
          <w:ilvl w:val="0"/>
          <w:numId w:val="34"/>
        </w:numPr>
        <w:rPr>
          <w:lang w:val="sr-Latn-BA"/>
        </w:rPr>
      </w:pPr>
      <w:r>
        <w:rPr>
          <w:lang w:val="sr-Latn-BA"/>
        </w:rPr>
        <w:t>Korisnik otvara prozor za Chat</w:t>
      </w:r>
      <w:r w:rsidR="00B27F36">
        <w:rPr>
          <w:lang w:val="sr-Latn-BA"/>
        </w:rPr>
        <w:t>.</w:t>
      </w:r>
    </w:p>
    <w:p w:rsidR="003A16BF" w:rsidRDefault="003A16BF" w:rsidP="003A16BF">
      <w:pPr>
        <w:numPr>
          <w:ilvl w:val="0"/>
          <w:numId w:val="34"/>
        </w:numPr>
        <w:rPr>
          <w:lang w:val="sr-Latn-BA"/>
        </w:rPr>
      </w:pPr>
      <w:r>
        <w:rPr>
          <w:lang w:val="sr-Latn-BA"/>
        </w:rPr>
        <w:t>Adresira poruku željenom korisniku</w:t>
      </w:r>
      <w:r w:rsidR="00B27F36">
        <w:rPr>
          <w:lang w:val="sr-Latn-BA"/>
        </w:rPr>
        <w:t>.</w:t>
      </w:r>
    </w:p>
    <w:p w:rsidR="003A16BF" w:rsidRDefault="003A16BF" w:rsidP="003A16BF">
      <w:pPr>
        <w:numPr>
          <w:ilvl w:val="0"/>
          <w:numId w:val="34"/>
        </w:numPr>
        <w:rPr>
          <w:lang w:val="sr-Latn-BA"/>
        </w:rPr>
      </w:pPr>
      <w:r>
        <w:rPr>
          <w:lang w:val="sr-Latn-BA"/>
        </w:rPr>
        <w:t>Unosi tekst poruke i pritiskom na dugme posalji započinje konverzaciju</w:t>
      </w:r>
      <w:r w:rsidR="00B27F36">
        <w:rPr>
          <w:lang w:val="sr-Latn-BA"/>
        </w:rPr>
        <w:t>.</w:t>
      </w:r>
    </w:p>
    <w:p w:rsidR="003A16BF" w:rsidRDefault="003A16BF" w:rsidP="003A16BF">
      <w:pPr>
        <w:numPr>
          <w:ilvl w:val="0"/>
          <w:numId w:val="34"/>
        </w:numPr>
        <w:rPr>
          <w:lang w:val="sr-Latn-BA"/>
        </w:rPr>
      </w:pPr>
      <w:r>
        <w:rPr>
          <w:lang w:val="sr-Latn-BA"/>
        </w:rPr>
        <w:t>Svaki poruka koja pristigne od drugih korisnika čuva se u inboxu</w:t>
      </w:r>
      <w:r w:rsidR="00B27F36">
        <w:rPr>
          <w:lang w:val="sr-Latn-BA"/>
        </w:rPr>
        <w:t>.</w:t>
      </w:r>
    </w:p>
    <w:p w:rsidR="00B27F36" w:rsidRDefault="00B27F36" w:rsidP="003A16BF">
      <w:pPr>
        <w:numPr>
          <w:ilvl w:val="0"/>
          <w:numId w:val="34"/>
        </w:numPr>
        <w:rPr>
          <w:lang w:val="sr-Latn-BA"/>
        </w:rPr>
      </w:pPr>
      <w:r>
        <w:rPr>
          <w:lang w:val="sr-Latn-BA"/>
        </w:rPr>
        <w:t>Ukoliko je korisnik uputio poruku Administratoru sistema, biće mu odgovoreno u najkraćem mogućem roku.</w:t>
      </w:r>
    </w:p>
    <w:p w:rsidR="003A16BF" w:rsidRDefault="003A16BF" w:rsidP="003A16BF">
      <w:pPr>
        <w:ind w:left="1800"/>
        <w:rPr>
          <w:lang w:val="sr-Latn-BA"/>
        </w:rPr>
      </w:pPr>
    </w:p>
    <w:p w:rsidR="003A16BF" w:rsidRDefault="003A16BF" w:rsidP="003A16BF">
      <w:pPr>
        <w:ind w:firstLine="720"/>
        <w:rPr>
          <w:b/>
          <w:lang w:val="sr-Latn-BA"/>
        </w:rPr>
      </w:pPr>
      <w:r>
        <w:rPr>
          <w:b/>
          <w:lang w:val="sr-Latn-BA"/>
        </w:rPr>
        <w:t>Izuzeci:</w:t>
      </w:r>
    </w:p>
    <w:p w:rsidR="003A16BF" w:rsidRDefault="003A16BF" w:rsidP="003A16BF">
      <w:pPr>
        <w:ind w:firstLine="720"/>
        <w:rPr>
          <w:lang w:val="sr-Latn-BA"/>
        </w:rPr>
      </w:pPr>
      <w:r w:rsidRPr="003A16BF">
        <w:rPr>
          <w:lang w:val="sr-Latn-BA"/>
        </w:rPr>
        <w:t>Nema izuzetaka</w:t>
      </w:r>
      <w:r>
        <w:rPr>
          <w:lang w:val="sr-Latn-BA"/>
        </w:rPr>
        <w:t>.</w:t>
      </w:r>
    </w:p>
    <w:p w:rsidR="003A16BF" w:rsidRDefault="003A16BF" w:rsidP="003A16BF">
      <w:pPr>
        <w:ind w:firstLine="720"/>
        <w:rPr>
          <w:lang w:val="sr-Latn-BA"/>
        </w:rPr>
      </w:pPr>
    </w:p>
    <w:p w:rsidR="003A16BF" w:rsidRDefault="003A16BF" w:rsidP="003A16BF">
      <w:pPr>
        <w:ind w:firstLine="720"/>
        <w:rPr>
          <w:b/>
          <w:lang w:val="sr-Latn-BA"/>
        </w:rPr>
      </w:pPr>
      <w:r w:rsidRPr="003A16BF">
        <w:rPr>
          <w:b/>
          <w:lang w:val="sr-Latn-BA"/>
        </w:rPr>
        <w:t>Posledice</w:t>
      </w:r>
      <w:r>
        <w:rPr>
          <w:b/>
          <w:lang w:val="sr-Latn-BA"/>
        </w:rPr>
        <w:t>:</w:t>
      </w:r>
    </w:p>
    <w:p w:rsidR="003A16BF" w:rsidRPr="003A16BF" w:rsidRDefault="003A16BF" w:rsidP="003A16BF">
      <w:pPr>
        <w:ind w:firstLine="720"/>
        <w:rPr>
          <w:lang w:val="sr-Latn-BA"/>
        </w:rPr>
      </w:pPr>
      <w:r>
        <w:rPr>
          <w:b/>
          <w:lang w:val="sr-Latn-BA"/>
        </w:rPr>
        <w:tab/>
      </w:r>
      <w:r w:rsidRPr="003A16BF">
        <w:rPr>
          <w:lang w:val="sr-Latn-BA"/>
        </w:rPr>
        <w:t>Korisnik je uspešno ostvario komunikaciju putem Chat-a</w:t>
      </w:r>
    </w:p>
    <w:p w:rsidR="003A16BF" w:rsidRDefault="003A16BF" w:rsidP="003A16BF">
      <w:pPr>
        <w:ind w:firstLine="720"/>
        <w:rPr>
          <w:b/>
          <w:lang w:val="sr-Latn-BA"/>
        </w:rPr>
      </w:pPr>
    </w:p>
    <w:p w:rsidR="003A16BF" w:rsidRPr="003A16BF" w:rsidRDefault="003A16BF" w:rsidP="003A16BF">
      <w:pPr>
        <w:ind w:firstLine="720"/>
        <w:rPr>
          <w:b/>
          <w:lang w:val="sr-Latn-BA"/>
        </w:rPr>
      </w:pPr>
      <w:r>
        <w:rPr>
          <w:b/>
          <w:lang w:val="sr-Latn-BA"/>
        </w:rPr>
        <w:tab/>
      </w:r>
    </w:p>
    <w:p w:rsidR="0019661D" w:rsidRDefault="00794473" w:rsidP="00F1153E">
      <w:pPr>
        <w:pStyle w:val="Heading2"/>
        <w:spacing w:line="276" w:lineRule="auto"/>
        <w:rPr>
          <w:lang w:val="sr-Latn-BA"/>
        </w:rPr>
      </w:pPr>
      <w:bookmarkStart w:id="35" w:name="_Toc63071713"/>
      <w:r>
        <w:rPr>
          <w:lang w:val="sr-Latn-BA"/>
        </w:rPr>
        <w:t>Investiranje i doniranje sredstava za potrebe Startup projekta</w:t>
      </w:r>
      <w:r w:rsidR="00C75BBB">
        <w:rPr>
          <w:lang w:val="sr-Latn-BA"/>
        </w:rPr>
        <w:t xml:space="preserve"> (Pronalaženje donatora/investitora)</w:t>
      </w:r>
      <w:bookmarkEnd w:id="35"/>
    </w:p>
    <w:p w:rsidR="00C75BBB" w:rsidRPr="00C75BBB" w:rsidRDefault="00C75BBB" w:rsidP="00C75BBB">
      <w:pPr>
        <w:ind w:left="720"/>
        <w:rPr>
          <w:lang w:val="sr-Latn-BA"/>
        </w:rPr>
      </w:pPr>
    </w:p>
    <w:p w:rsidR="0019661D" w:rsidRPr="00FD5AFB" w:rsidRDefault="0019661D" w:rsidP="00D60484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Kratak opis:</w:t>
      </w:r>
    </w:p>
    <w:p w:rsidR="0019661D" w:rsidRPr="00FD5AFB" w:rsidRDefault="00794473" w:rsidP="00D60484">
      <w:pPr>
        <w:spacing w:line="360" w:lineRule="auto"/>
        <w:ind w:left="720"/>
        <w:rPr>
          <w:lang w:val="sr-Latn-BA"/>
        </w:rPr>
      </w:pPr>
      <w:r>
        <w:rPr>
          <w:lang w:val="sr-Latn-BA"/>
        </w:rPr>
        <w:t>Investitori ko</w:t>
      </w:r>
      <w:r w:rsidR="00630BB3">
        <w:rPr>
          <w:lang w:val="sr-Latn-BA"/>
        </w:rPr>
        <w:t>ji prepoznaju dobru biznis ideju</w:t>
      </w:r>
      <w:r>
        <w:rPr>
          <w:lang w:val="sr-Latn-BA"/>
        </w:rPr>
        <w:t xml:space="preserve"> sadržanu u okviru Startup projekta mogu </w:t>
      </w:r>
      <w:r w:rsidR="00630BB3">
        <w:rPr>
          <w:lang w:val="sr-Latn-BA"/>
        </w:rPr>
        <w:t>se odlučiti da finansiraju taj projekat u dogovoru sa kretorima startup projekta, ili pak mogu posredstvom same web aplikacije da putem PayPal računa doniraju određena sredstva odabranom projektu.</w:t>
      </w:r>
    </w:p>
    <w:p w:rsidR="0019661D" w:rsidRPr="00FD5AFB" w:rsidRDefault="0019661D" w:rsidP="00D60484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Akteri:</w:t>
      </w:r>
    </w:p>
    <w:p w:rsidR="0019661D" w:rsidRPr="00FD5AFB" w:rsidRDefault="00630BB3" w:rsidP="00557B7A">
      <w:pPr>
        <w:spacing w:line="360" w:lineRule="auto"/>
        <w:ind w:firstLine="720"/>
        <w:rPr>
          <w:lang w:val="sr-Latn-BA"/>
        </w:rPr>
      </w:pPr>
      <w:r>
        <w:rPr>
          <w:lang w:val="sr-Latn-BA"/>
        </w:rPr>
        <w:t>Investitori</w:t>
      </w:r>
      <w:r w:rsidR="00C75BBB">
        <w:rPr>
          <w:lang w:val="sr-Latn-BA"/>
        </w:rPr>
        <w:t>, Kreatori Startup-a</w:t>
      </w:r>
    </w:p>
    <w:p w:rsidR="0019661D" w:rsidRPr="00FD5AFB" w:rsidRDefault="0019661D" w:rsidP="00D60484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 xml:space="preserve">Preduslovi: </w:t>
      </w:r>
    </w:p>
    <w:p w:rsidR="0019661D" w:rsidRPr="00FD5AFB" w:rsidRDefault="0019661D" w:rsidP="00D60484">
      <w:pPr>
        <w:spacing w:line="360" w:lineRule="auto"/>
        <w:ind w:left="720"/>
        <w:rPr>
          <w:lang w:val="sr-Latn-BA"/>
        </w:rPr>
      </w:pPr>
      <w:r w:rsidRPr="00FD5AFB">
        <w:rPr>
          <w:lang w:val="sr-Latn-BA"/>
        </w:rPr>
        <w:t>Prijavljivanje na sistem.</w:t>
      </w:r>
      <w:r w:rsidR="00F1153E" w:rsidRPr="00FD5AFB">
        <w:rPr>
          <w:lang w:val="sr-Latn-BA"/>
        </w:rPr>
        <w:tab/>
      </w:r>
      <w:r w:rsidR="00F1153E" w:rsidRPr="00FD5AFB">
        <w:rPr>
          <w:lang w:val="sr-Latn-BA"/>
        </w:rPr>
        <w:tab/>
      </w:r>
    </w:p>
    <w:p w:rsidR="0019661D" w:rsidRPr="00FD5AFB" w:rsidRDefault="0019661D" w:rsidP="00D60484">
      <w:pPr>
        <w:spacing w:line="360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Osnovni tok:</w:t>
      </w:r>
    </w:p>
    <w:p w:rsidR="002B2721" w:rsidRPr="00FD5AFB" w:rsidRDefault="002B2721" w:rsidP="00D60484">
      <w:pPr>
        <w:numPr>
          <w:ilvl w:val="0"/>
          <w:numId w:val="26"/>
        </w:numPr>
        <w:spacing w:line="360" w:lineRule="auto"/>
        <w:rPr>
          <w:lang w:val="sr-Latn-BA"/>
        </w:rPr>
      </w:pPr>
      <w:r w:rsidRPr="00FD5AFB">
        <w:rPr>
          <w:lang w:val="sr-Latn-BA"/>
        </w:rPr>
        <w:t>Korisnik</w:t>
      </w:r>
      <w:r w:rsidR="00C75BBB">
        <w:rPr>
          <w:lang w:val="sr-Latn-BA"/>
        </w:rPr>
        <w:t xml:space="preserve"> Investitor/donator</w:t>
      </w:r>
      <w:r w:rsidRPr="00FD5AFB">
        <w:rPr>
          <w:lang w:val="sr-Latn-BA"/>
        </w:rPr>
        <w:t xml:space="preserve"> </w:t>
      </w:r>
      <w:r w:rsidR="00630BB3">
        <w:rPr>
          <w:lang w:val="sr-Latn-BA"/>
        </w:rPr>
        <w:t xml:space="preserve">u okviru stranice sa aktivnim Startup projektima </w:t>
      </w:r>
      <w:r w:rsidR="00C75BBB">
        <w:rPr>
          <w:lang w:val="sr-Latn-BA"/>
        </w:rPr>
        <w:t xml:space="preserve">koji su oglašeni na stranici </w:t>
      </w:r>
      <w:r w:rsidR="00C75BBB" w:rsidRPr="00C75BBB">
        <w:rPr>
          <w:b/>
          <w:lang w:val="sr-Latn-BA"/>
        </w:rPr>
        <w:t>Funding</w:t>
      </w:r>
      <w:r w:rsidR="00C75BBB">
        <w:rPr>
          <w:b/>
          <w:lang w:val="sr-Latn-BA"/>
        </w:rPr>
        <w:t xml:space="preserve"> </w:t>
      </w:r>
      <w:r w:rsidR="00C75BBB">
        <w:rPr>
          <w:lang w:val="sr-Latn-BA"/>
        </w:rPr>
        <w:t xml:space="preserve">Startup book aplikacije, </w:t>
      </w:r>
      <w:r w:rsidR="00630BB3">
        <w:rPr>
          <w:lang w:val="sr-Latn-BA"/>
        </w:rPr>
        <w:t>bira</w:t>
      </w:r>
      <w:r w:rsidR="00C75BBB">
        <w:rPr>
          <w:lang w:val="sr-Latn-BA"/>
        </w:rPr>
        <w:t xml:space="preserve"> prema sebi</w:t>
      </w:r>
      <w:r w:rsidR="00630BB3">
        <w:rPr>
          <w:lang w:val="sr-Latn-BA"/>
        </w:rPr>
        <w:t xml:space="preserve"> najpogodniji Startup</w:t>
      </w:r>
      <w:r w:rsidR="0035719E">
        <w:rPr>
          <w:lang w:val="sr-Latn-RS"/>
        </w:rPr>
        <w:t>.</w:t>
      </w:r>
    </w:p>
    <w:p w:rsidR="002B2721" w:rsidRPr="00FD5AFB" w:rsidRDefault="002B2721" w:rsidP="00D60484">
      <w:pPr>
        <w:numPr>
          <w:ilvl w:val="0"/>
          <w:numId w:val="26"/>
        </w:numPr>
        <w:spacing w:line="360" w:lineRule="auto"/>
        <w:rPr>
          <w:lang w:val="sr-Latn-BA"/>
        </w:rPr>
      </w:pPr>
      <w:r w:rsidRPr="00FD5AFB">
        <w:rPr>
          <w:lang w:val="sr-Latn-BA"/>
        </w:rPr>
        <w:t>Prikazuje se</w:t>
      </w:r>
      <w:r w:rsidR="00E324FB">
        <w:rPr>
          <w:lang w:val="sr-Latn-BA"/>
        </w:rPr>
        <w:t xml:space="preserve"> sprecifikacija projekta i u okviru nje i dugme „Donate funds“ čiji link vodi na stranicu za uplate, gde se nalaze potrebne forme pomoću kojih se vrši plaćanje</w:t>
      </w:r>
      <w:r w:rsidR="009204C3">
        <w:rPr>
          <w:lang w:val="sr-Latn-BA"/>
        </w:rPr>
        <w:t>.</w:t>
      </w:r>
    </w:p>
    <w:p w:rsidR="002B2721" w:rsidRPr="00FD5AFB" w:rsidRDefault="00E324FB" w:rsidP="00D60484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>Korisnik popunjava forme potrebnim podacima</w:t>
      </w:r>
      <w:r w:rsidR="00F65B1E">
        <w:rPr>
          <w:lang w:val="sr-Latn-BA"/>
        </w:rPr>
        <w:t xml:space="preserve"> i pritiskom na dugme „Pay“ donacija će biti izvršena.</w:t>
      </w:r>
    </w:p>
    <w:p w:rsidR="002B2721" w:rsidRPr="00FD5AFB" w:rsidRDefault="00F65B1E" w:rsidP="00D60484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>Prihvatanjem donacije, vlasnici Startup projekta mogu ponuditi donatoru dugoročnu saradnju i uslove pod kojim bi se ona odvijala</w:t>
      </w:r>
      <w:r w:rsidR="009204C3">
        <w:rPr>
          <w:lang w:val="sr-Latn-BA"/>
        </w:rPr>
        <w:t>.</w:t>
      </w:r>
    </w:p>
    <w:p w:rsidR="0042037E" w:rsidRPr="00F65B1E" w:rsidRDefault="00F65B1E" w:rsidP="00F65B1E">
      <w:pPr>
        <w:numPr>
          <w:ilvl w:val="0"/>
          <w:numId w:val="26"/>
        </w:numPr>
        <w:spacing w:line="360" w:lineRule="auto"/>
        <w:rPr>
          <w:lang w:val="sr-Latn-BA"/>
        </w:rPr>
      </w:pPr>
      <w:r>
        <w:rPr>
          <w:lang w:val="sr-Latn-BA"/>
        </w:rPr>
        <w:t>Na stranici Startup-a će se pojaviti informacija o broju korisnika koji su donirali sredstva i tako povećati svoju reputaciju i vrednost</w:t>
      </w:r>
      <w:r w:rsidR="00E6216E" w:rsidRPr="00FD5AFB">
        <w:rPr>
          <w:i/>
          <w:lang w:val="sr-Latn-BA"/>
        </w:rPr>
        <w:t>.</w:t>
      </w:r>
    </w:p>
    <w:p w:rsidR="0042037E" w:rsidRPr="00FD5AFB" w:rsidRDefault="0042037E" w:rsidP="00D60484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Izuzeci:</w:t>
      </w:r>
    </w:p>
    <w:p w:rsidR="0042037E" w:rsidRPr="00FD5AFB" w:rsidRDefault="00F65B1E" w:rsidP="00D60484">
      <w:pPr>
        <w:spacing w:line="360" w:lineRule="auto"/>
        <w:ind w:firstLine="720"/>
        <w:rPr>
          <w:lang w:val="sr-Latn-BA"/>
        </w:rPr>
      </w:pPr>
      <w:r>
        <w:rPr>
          <w:lang w:val="sr-Latn-BA"/>
        </w:rPr>
        <w:t>Na Pay Pal profilu korisnika nema sredstava ili neispravni podaci</w:t>
      </w:r>
      <w:r w:rsidR="0042037E" w:rsidRPr="00FD5AFB">
        <w:rPr>
          <w:lang w:val="sr-Latn-BA"/>
        </w:rPr>
        <w:t>.</w:t>
      </w:r>
    </w:p>
    <w:p w:rsidR="0042037E" w:rsidRPr="00FD5AFB" w:rsidRDefault="0042037E" w:rsidP="00D60484">
      <w:pPr>
        <w:spacing w:line="360" w:lineRule="auto"/>
        <w:ind w:firstLine="720"/>
        <w:rPr>
          <w:b/>
          <w:lang w:val="sr-Latn-BA"/>
        </w:rPr>
      </w:pPr>
      <w:r w:rsidRPr="00FD5AFB">
        <w:rPr>
          <w:b/>
          <w:lang w:val="sr-Latn-BA"/>
        </w:rPr>
        <w:t>Posledice:</w:t>
      </w:r>
    </w:p>
    <w:p w:rsidR="0042037E" w:rsidRPr="00FD5AFB" w:rsidRDefault="00F65B1E" w:rsidP="00F65B1E">
      <w:pPr>
        <w:spacing w:line="360" w:lineRule="auto"/>
        <w:rPr>
          <w:lang w:val="sr-Latn-BA"/>
        </w:rPr>
      </w:pPr>
      <w:r>
        <w:rPr>
          <w:lang w:val="sr-Latn-BA"/>
        </w:rPr>
        <w:t xml:space="preserve">              Doniranje sredstava je uspešno izvršeno</w:t>
      </w:r>
      <w:r w:rsidR="007642FB" w:rsidRPr="00FD5AFB">
        <w:rPr>
          <w:lang w:val="sr-Latn-BA"/>
        </w:rPr>
        <w:t>.</w:t>
      </w:r>
    </w:p>
    <w:p w:rsidR="001F3D3D" w:rsidRPr="00FD5AFB" w:rsidRDefault="001F3D3D" w:rsidP="00F1153E">
      <w:pPr>
        <w:spacing w:line="276" w:lineRule="auto"/>
        <w:ind w:left="720"/>
        <w:rPr>
          <w:b/>
          <w:lang w:val="sr-Latn-BA"/>
        </w:rPr>
      </w:pPr>
      <w:r w:rsidRPr="00FD5AFB">
        <w:rPr>
          <w:b/>
          <w:lang w:val="sr-Latn-BA"/>
        </w:rPr>
        <w:t>Dijagram sekvenci:</w:t>
      </w:r>
    </w:p>
    <w:p w:rsidR="00526AFA" w:rsidRPr="00FD5AFB" w:rsidRDefault="001F3D3D" w:rsidP="00526AFA">
      <w:pPr>
        <w:spacing w:line="276" w:lineRule="auto"/>
        <w:ind w:left="720"/>
        <w:rPr>
          <w:lang w:val="sr-Latn-BA"/>
        </w:rPr>
      </w:pPr>
      <w:r w:rsidRPr="00FD5AFB">
        <w:rPr>
          <w:highlight w:val="yellow"/>
          <w:lang w:val="sr-Latn-BA"/>
        </w:rPr>
        <w:t>...</w:t>
      </w:r>
    </w:p>
    <w:p w:rsidR="001F3D3D" w:rsidRPr="00FD5AFB" w:rsidRDefault="001F3D3D" w:rsidP="00F1153E">
      <w:pPr>
        <w:spacing w:line="276" w:lineRule="auto"/>
        <w:ind w:left="720"/>
        <w:rPr>
          <w:lang w:val="sr-Latn-BA"/>
        </w:rPr>
      </w:pPr>
    </w:p>
    <w:p w:rsidR="006E5E1D" w:rsidRPr="00FD5AFB" w:rsidRDefault="006E5E1D" w:rsidP="00F1153E">
      <w:pPr>
        <w:pStyle w:val="Heading1"/>
        <w:spacing w:line="276" w:lineRule="auto"/>
        <w:rPr>
          <w:lang w:val="sr-Latn-BA"/>
        </w:rPr>
      </w:pPr>
      <w:bookmarkStart w:id="36" w:name="_Toc514771716"/>
      <w:bookmarkStart w:id="37" w:name="_Toc26018078"/>
      <w:bookmarkStart w:id="38" w:name="_Toc63071714"/>
      <w:r w:rsidRPr="00FD5AFB">
        <w:rPr>
          <w:lang w:val="sr-Latn-BA"/>
        </w:rPr>
        <w:t>Dodatni zahtevi</w:t>
      </w:r>
      <w:bookmarkEnd w:id="36"/>
      <w:bookmarkEnd w:id="37"/>
      <w:bookmarkEnd w:id="38"/>
    </w:p>
    <w:p w:rsidR="00834900" w:rsidRPr="00FD5AFB" w:rsidRDefault="00132780" w:rsidP="00F1153E">
      <w:pPr>
        <w:pStyle w:val="Heading2"/>
        <w:spacing w:line="276" w:lineRule="auto"/>
        <w:rPr>
          <w:lang w:val="sr-Latn-BA"/>
        </w:rPr>
      </w:pPr>
      <w:bookmarkStart w:id="39" w:name="_Toc514771717"/>
      <w:bookmarkStart w:id="40" w:name="_Toc26018079"/>
      <w:bookmarkStart w:id="41" w:name="_Toc63071715"/>
      <w:r w:rsidRPr="00FD5AFB">
        <w:rPr>
          <w:lang w:val="sr-Latn-BA"/>
        </w:rPr>
        <w:t>Funkcionalnost</w:t>
      </w:r>
      <w:bookmarkEnd w:id="39"/>
      <w:bookmarkEnd w:id="40"/>
      <w:bookmarkEnd w:id="41"/>
    </w:p>
    <w:p w:rsidR="006E5E1D" w:rsidRPr="00FD5AFB" w:rsidRDefault="00132780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U ovom odeljku su specificirani funkcionalni zahtevi koji su zajednički za više slučajeva korišćenja</w:t>
      </w:r>
      <w:r w:rsidR="006E5E1D" w:rsidRPr="00FD5AFB">
        <w:rPr>
          <w:lang w:val="sr-Latn-BA"/>
        </w:rPr>
        <w:t>.</w:t>
      </w:r>
    </w:p>
    <w:p w:rsidR="00167FDF" w:rsidRPr="00FD5AFB" w:rsidRDefault="00F65B1E" w:rsidP="00F1153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Startup book</w:t>
      </w:r>
      <w:r w:rsidR="00F557CB" w:rsidRPr="00FD5AFB">
        <w:rPr>
          <w:lang w:val="sr-Latn-BA"/>
        </w:rPr>
        <w:t xml:space="preserve"> apli</w:t>
      </w:r>
      <w:r>
        <w:rPr>
          <w:lang w:val="sr-Latn-BA"/>
        </w:rPr>
        <w:t>kacija</w:t>
      </w:r>
      <w:r w:rsidR="00167FDF" w:rsidRPr="00FD5AFB">
        <w:rPr>
          <w:lang w:val="sr-Latn-BA"/>
        </w:rPr>
        <w:t xml:space="preserve"> </w:t>
      </w:r>
      <w:r w:rsidR="00DD0501" w:rsidRPr="00FD5AFB">
        <w:rPr>
          <w:lang w:val="sr-Latn-BA"/>
        </w:rPr>
        <w:t>ne zahteva nikakve dodatne funkcionalnosti</w:t>
      </w:r>
      <w:r w:rsidR="00167FDF" w:rsidRPr="00FD5AFB">
        <w:rPr>
          <w:lang w:val="sr-Latn-BA"/>
        </w:rPr>
        <w:t>.</w:t>
      </w:r>
    </w:p>
    <w:p w:rsidR="00C75BBB" w:rsidRPr="00C75BBB" w:rsidRDefault="00C75BBB" w:rsidP="00C75BBB">
      <w:pPr>
        <w:ind w:left="720"/>
        <w:rPr>
          <w:lang w:val="sr-Latn-BA"/>
        </w:rPr>
      </w:pPr>
      <w:bookmarkStart w:id="42" w:name="_Toc514771718"/>
      <w:bookmarkStart w:id="43" w:name="_Toc26018080"/>
    </w:p>
    <w:p w:rsidR="00834900" w:rsidRPr="00FD5AFB" w:rsidRDefault="00834900" w:rsidP="00F1153E">
      <w:pPr>
        <w:pStyle w:val="Heading2"/>
        <w:spacing w:line="276" w:lineRule="auto"/>
        <w:rPr>
          <w:lang w:val="sr-Latn-BA"/>
        </w:rPr>
      </w:pPr>
      <w:bookmarkStart w:id="44" w:name="_Toc63071716"/>
      <w:r w:rsidRPr="00FD5AFB">
        <w:rPr>
          <w:lang w:val="sr-Latn-BA"/>
        </w:rPr>
        <w:t>Upotrebivost</w:t>
      </w:r>
      <w:bookmarkEnd w:id="42"/>
      <w:bookmarkEnd w:id="43"/>
      <w:bookmarkEnd w:id="44"/>
    </w:p>
    <w:p w:rsidR="000C19FA" w:rsidRDefault="00132780" w:rsidP="000C19FA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U ovom odeljku su specificirani zahtevi</w:t>
      </w:r>
      <w:r w:rsidR="00E41E1D" w:rsidRPr="00FD5AFB">
        <w:rPr>
          <w:lang w:val="sr-Latn-BA"/>
        </w:rPr>
        <w:t xml:space="preserve"> koji su vezani za, ili utiču na </w:t>
      </w:r>
      <w:r w:rsidRPr="00FD5AFB">
        <w:rPr>
          <w:lang w:val="sr-Latn-BA"/>
        </w:rPr>
        <w:t>upotre</w:t>
      </w:r>
      <w:r w:rsidR="000C19FA">
        <w:rPr>
          <w:lang w:val="sr-Latn-BA"/>
        </w:rPr>
        <w:t>bivosti sistema koji se razvija.</w:t>
      </w:r>
      <w:r w:rsidR="00F220C7" w:rsidRPr="00FD5AFB">
        <w:rPr>
          <w:lang w:val="sr-Latn-BA"/>
        </w:rPr>
        <w:t xml:space="preserve"> </w:t>
      </w:r>
      <w:bookmarkStart w:id="45" w:name="_Toc514771719"/>
      <w:bookmarkStart w:id="46" w:name="_Toc26018081"/>
    </w:p>
    <w:p w:rsidR="000C19FA" w:rsidRPr="000C19FA" w:rsidRDefault="00526AFA" w:rsidP="000C19FA">
      <w:pPr>
        <w:numPr>
          <w:ilvl w:val="0"/>
          <w:numId w:val="30"/>
        </w:numPr>
        <w:rPr>
          <w:lang w:val="sr-Latn-BA"/>
        </w:rPr>
      </w:pPr>
      <w:r>
        <w:rPr>
          <w:lang w:val="sr-Latn-BA"/>
        </w:rPr>
        <w:t>Simultana</w:t>
      </w:r>
      <w:r w:rsidR="000C19FA" w:rsidRPr="000C19FA">
        <w:rPr>
          <w:lang w:val="sr-Latn-BA"/>
        </w:rPr>
        <w:t xml:space="preserve"> upot</w:t>
      </w:r>
      <w:r>
        <w:rPr>
          <w:lang w:val="sr-Latn-BA"/>
        </w:rPr>
        <w:t>reba</w:t>
      </w:r>
      <w:r w:rsidR="000C19FA" w:rsidRPr="000C19FA">
        <w:rPr>
          <w:lang w:val="sr-Latn-BA"/>
        </w:rPr>
        <w:t xml:space="preserve"> od strane svih korisnika sistema sa različitih pristupnih tačaka</w:t>
      </w:r>
    </w:p>
    <w:p w:rsidR="000C19FA" w:rsidRPr="000C19FA" w:rsidRDefault="00526AFA" w:rsidP="000C19FA">
      <w:pPr>
        <w:numPr>
          <w:ilvl w:val="0"/>
          <w:numId w:val="30"/>
        </w:numPr>
        <w:rPr>
          <w:lang w:val="sr-Latn-BA"/>
        </w:rPr>
      </w:pPr>
      <w:r>
        <w:rPr>
          <w:lang w:val="sr-Latn-BA"/>
        </w:rPr>
        <w:t>Sigurnost svih funkcionalnosti sistema i privatnih podataka korisnika.</w:t>
      </w:r>
    </w:p>
    <w:p w:rsidR="000C19FA" w:rsidRPr="000C19FA" w:rsidRDefault="000C19FA" w:rsidP="000C19FA">
      <w:pPr>
        <w:rPr>
          <w:lang w:val="sr-Latn-BA"/>
        </w:rPr>
      </w:pPr>
      <w:r>
        <w:rPr>
          <w:lang w:val="sr-Latn-BA"/>
        </w:rPr>
        <w:tab/>
      </w:r>
    </w:p>
    <w:p w:rsidR="000C19FA" w:rsidRPr="000C19FA" w:rsidRDefault="000C19FA" w:rsidP="000C19FA">
      <w:pPr>
        <w:pStyle w:val="Heading2"/>
        <w:spacing w:line="276" w:lineRule="auto"/>
        <w:rPr>
          <w:lang w:val="sr-Latn-BA"/>
        </w:rPr>
      </w:pPr>
      <w:bookmarkStart w:id="47" w:name="_Toc63071717"/>
      <w:r>
        <w:rPr>
          <w:lang w:val="sr-Latn-BA"/>
        </w:rPr>
        <w:t>Korisički interfejs prilagođen korisnik</w:t>
      </w:r>
      <w:r>
        <w:rPr>
          <w:lang w:val="sr-Latn-BA"/>
        </w:rPr>
        <w:t>u</w:t>
      </w:r>
      <w:bookmarkEnd w:id="47"/>
    </w:p>
    <w:p w:rsidR="000C19FA" w:rsidRPr="000C19FA" w:rsidRDefault="000C19FA" w:rsidP="000C19FA">
      <w:pPr>
        <w:ind w:left="720"/>
        <w:rPr>
          <w:lang w:val="sr-Latn-BA"/>
        </w:rPr>
      </w:pPr>
      <w:r w:rsidRPr="00FD5AFB">
        <w:rPr>
          <w:lang w:val="sr-Latn-BA"/>
        </w:rPr>
        <w:t xml:space="preserve">Korisnički interfejs </w:t>
      </w:r>
      <w:r>
        <w:rPr>
          <w:lang w:val="sr-Latn-BA"/>
        </w:rPr>
        <w:t>Startup book</w:t>
      </w:r>
      <w:r w:rsidRPr="00FD5AFB">
        <w:rPr>
          <w:lang w:val="sr-Latn-BA"/>
        </w:rPr>
        <w:t xml:space="preserve"> aplikacije će biti dizajniran tako da bude omogućeno jednostavno i intuitivno korišćenje bez potrebe za organizovanjem dodatne obuke</w:t>
      </w:r>
    </w:p>
    <w:p w:rsidR="00834900" w:rsidRPr="00FD5AFB" w:rsidRDefault="00834900" w:rsidP="00F1153E">
      <w:pPr>
        <w:pStyle w:val="Heading2"/>
        <w:spacing w:line="276" w:lineRule="auto"/>
        <w:rPr>
          <w:lang w:val="sr-Latn-BA"/>
        </w:rPr>
      </w:pPr>
      <w:bookmarkStart w:id="48" w:name="_Toc63071718"/>
      <w:r w:rsidRPr="00FD5AFB">
        <w:rPr>
          <w:lang w:val="sr-Latn-BA"/>
        </w:rPr>
        <w:t>Pouzdanost</w:t>
      </w:r>
      <w:bookmarkEnd w:id="45"/>
      <w:bookmarkEnd w:id="46"/>
      <w:bookmarkEnd w:id="48"/>
    </w:p>
    <w:p w:rsidR="00834900" w:rsidRPr="00FD5AFB" w:rsidRDefault="00E41E1D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U ovom odeljku su specificirani zahtevi u pogledu pouzdanosti sistema koji se razvija.</w:t>
      </w:r>
    </w:p>
    <w:p w:rsidR="001517F6" w:rsidRPr="00FD5AFB" w:rsidRDefault="001517F6" w:rsidP="00526AFA">
      <w:pPr>
        <w:pStyle w:val="BodyText"/>
        <w:keepNext/>
        <w:numPr>
          <w:ilvl w:val="0"/>
          <w:numId w:val="33"/>
        </w:numPr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Dostupnost:</w:t>
      </w:r>
    </w:p>
    <w:p w:rsidR="001517F6" w:rsidRPr="00FD5AFB" w:rsidRDefault="000572E3" w:rsidP="00F1153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Startup book</w:t>
      </w:r>
      <w:r w:rsidR="00F557CB" w:rsidRPr="00FD5AFB">
        <w:rPr>
          <w:lang w:val="sr-Latn-BA"/>
        </w:rPr>
        <w:t xml:space="preserve"> aplikacija će biti dostupan </w:t>
      </w:r>
      <w:r w:rsidR="001F3D3D" w:rsidRPr="00FD5AFB">
        <w:rPr>
          <w:lang w:val="sr-Latn-BA"/>
        </w:rPr>
        <w:t xml:space="preserve">24 </w:t>
      </w:r>
      <w:r w:rsidR="00456A20" w:rsidRPr="00FD5AFB">
        <w:rPr>
          <w:lang w:val="sr-Latn-BA"/>
        </w:rPr>
        <w:t>časa dnevno, 7 d</w:t>
      </w:r>
      <w:r w:rsidR="00F557CB" w:rsidRPr="00FD5AFB">
        <w:rPr>
          <w:lang w:val="sr-Latn-BA"/>
        </w:rPr>
        <w:t>ana u nedelji. Vreme kada aplikacija</w:t>
      </w:r>
      <w:r w:rsidR="00456A20" w:rsidRPr="00FD5AFB">
        <w:rPr>
          <w:lang w:val="sr-Latn-BA"/>
        </w:rPr>
        <w:t xml:space="preserve"> </w:t>
      </w:r>
      <w:r>
        <w:rPr>
          <w:lang w:val="sr-Latn-BA"/>
        </w:rPr>
        <w:t>nije dostupan ne sme da pređe 10</w:t>
      </w:r>
      <w:r w:rsidR="00456A20" w:rsidRPr="00FD5AFB">
        <w:rPr>
          <w:lang w:val="sr-Latn-BA"/>
        </w:rPr>
        <w:t>%</w:t>
      </w:r>
      <w:r>
        <w:rPr>
          <w:lang w:val="sr-Latn-BA"/>
        </w:rPr>
        <w:t xml:space="preserve"> započetog dana</w:t>
      </w:r>
      <w:r w:rsidR="00456A20" w:rsidRPr="00FD5AFB">
        <w:rPr>
          <w:lang w:val="sr-Latn-BA"/>
        </w:rPr>
        <w:t>.</w:t>
      </w:r>
    </w:p>
    <w:p w:rsidR="001517F6" w:rsidRPr="00FD5AFB" w:rsidRDefault="001517F6" w:rsidP="00526AFA">
      <w:pPr>
        <w:pStyle w:val="BodyText"/>
        <w:keepNext/>
        <w:numPr>
          <w:ilvl w:val="0"/>
          <w:numId w:val="33"/>
        </w:numPr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Srednje vreme između otkaza:</w:t>
      </w:r>
    </w:p>
    <w:p w:rsidR="001517F6" w:rsidRPr="00FD5AFB" w:rsidRDefault="00456A20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Srednje vreme između dva sukcesivna otkaza ne sme da padne ispod 120 sati.</w:t>
      </w:r>
    </w:p>
    <w:p w:rsidR="00834900" w:rsidRPr="00FD5AFB" w:rsidRDefault="00834900" w:rsidP="00F1153E">
      <w:pPr>
        <w:pStyle w:val="Heading2"/>
        <w:spacing w:line="276" w:lineRule="auto"/>
        <w:rPr>
          <w:lang w:val="sr-Latn-BA"/>
        </w:rPr>
      </w:pPr>
      <w:bookmarkStart w:id="49" w:name="_Toc514771720"/>
      <w:bookmarkStart w:id="50" w:name="_Toc26018082"/>
      <w:bookmarkStart w:id="51" w:name="_Toc63071719"/>
      <w:r w:rsidRPr="00FD5AFB">
        <w:rPr>
          <w:lang w:val="sr-Latn-BA"/>
        </w:rPr>
        <w:t>Performanse</w:t>
      </w:r>
      <w:bookmarkEnd w:id="49"/>
      <w:bookmarkEnd w:id="50"/>
      <w:bookmarkEnd w:id="51"/>
    </w:p>
    <w:p w:rsidR="00834900" w:rsidRPr="00FD5AFB" w:rsidRDefault="00E41E1D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U ovom odeljku su specificirani zahtevi koji definišu željene performanse sistema koji se razvija.</w:t>
      </w:r>
    </w:p>
    <w:p w:rsidR="001517F6" w:rsidRPr="00FD5AFB" w:rsidRDefault="001517F6" w:rsidP="00526AFA">
      <w:pPr>
        <w:pStyle w:val="BodyText"/>
        <w:keepNext/>
        <w:numPr>
          <w:ilvl w:val="0"/>
          <w:numId w:val="32"/>
        </w:numPr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 xml:space="preserve">Vreme odziva </w:t>
      </w:r>
      <w:r w:rsidR="00456A20" w:rsidRPr="00FD5AFB">
        <w:rPr>
          <w:b/>
          <w:bCs/>
          <w:lang w:val="sr-Latn-BA"/>
        </w:rPr>
        <w:t xml:space="preserve">za pristup </w:t>
      </w:r>
      <w:r w:rsidRPr="00FD5AFB">
        <w:rPr>
          <w:b/>
          <w:bCs/>
          <w:lang w:val="sr-Latn-BA"/>
        </w:rPr>
        <w:t>baz</w:t>
      </w:r>
      <w:r w:rsidR="00456A20" w:rsidRPr="00FD5AFB">
        <w:rPr>
          <w:b/>
          <w:bCs/>
          <w:lang w:val="sr-Latn-BA"/>
        </w:rPr>
        <w:t>i</w:t>
      </w:r>
      <w:r w:rsidRPr="00FD5AFB">
        <w:rPr>
          <w:b/>
          <w:bCs/>
          <w:lang w:val="sr-Latn-BA"/>
        </w:rPr>
        <w:t xml:space="preserve"> podataka:</w:t>
      </w:r>
    </w:p>
    <w:p w:rsidR="001517F6" w:rsidRPr="00FD5AFB" w:rsidRDefault="00677488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 xml:space="preserve">Vreme potrebno za pristupanje bazi podataka u cilju </w:t>
      </w:r>
      <w:r w:rsidR="00526AFA">
        <w:rPr>
          <w:lang w:val="sr-Latn-BA"/>
        </w:rPr>
        <w:t xml:space="preserve">izvršenje nekog upita ne sme da bude </w:t>
      </w:r>
      <w:r w:rsidRPr="00FD5AFB">
        <w:rPr>
          <w:lang w:val="sr-Latn-BA"/>
        </w:rPr>
        <w:t>veće od 5 sekundi.</w:t>
      </w:r>
    </w:p>
    <w:p w:rsidR="00834900" w:rsidRPr="00FD5AFB" w:rsidRDefault="00E41E1D" w:rsidP="00F1153E">
      <w:pPr>
        <w:pStyle w:val="Heading2"/>
        <w:spacing w:line="276" w:lineRule="auto"/>
        <w:rPr>
          <w:lang w:val="sr-Latn-BA"/>
        </w:rPr>
      </w:pPr>
      <w:bookmarkStart w:id="52" w:name="_Toc514771721"/>
      <w:bookmarkStart w:id="53" w:name="_Toc26018083"/>
      <w:bookmarkStart w:id="54" w:name="_Toc63071720"/>
      <w:r w:rsidRPr="00FD5AFB">
        <w:rPr>
          <w:lang w:val="sr-Latn-BA"/>
        </w:rPr>
        <w:t>Podrška i održavanje</w:t>
      </w:r>
      <w:bookmarkEnd w:id="52"/>
      <w:bookmarkEnd w:id="53"/>
      <w:bookmarkEnd w:id="54"/>
    </w:p>
    <w:p w:rsidR="00834900" w:rsidRPr="00FD5AFB" w:rsidRDefault="00E41E1D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U ovom odeljku su specificirani zahtevi koji treba da poboljšaju stepen podrške i mogućnost održavanja sistema koji se razvija.</w:t>
      </w:r>
    </w:p>
    <w:p w:rsidR="00114E2C" w:rsidRPr="00FD5AFB" w:rsidRDefault="00C8669A" w:rsidP="00526AFA">
      <w:pPr>
        <w:pStyle w:val="BodyText"/>
        <w:numPr>
          <w:ilvl w:val="0"/>
          <w:numId w:val="31"/>
        </w:numPr>
        <w:spacing w:line="276" w:lineRule="auto"/>
        <w:rPr>
          <w:lang w:val="sr-Latn-BA"/>
        </w:rPr>
      </w:pPr>
      <w:r>
        <w:rPr>
          <w:lang w:val="sr-Latn-BA"/>
        </w:rPr>
        <w:t>Startup book</w:t>
      </w:r>
      <w:r w:rsidR="006D4FC3" w:rsidRPr="00FD5AFB">
        <w:rPr>
          <w:lang w:val="sr-Latn-BA"/>
        </w:rPr>
        <w:t xml:space="preserve"> aplikacija</w:t>
      </w:r>
      <w:r w:rsidR="00114E2C" w:rsidRPr="00FD5AFB">
        <w:rPr>
          <w:lang w:val="sr-Latn-BA"/>
        </w:rPr>
        <w:t xml:space="preserve"> zahteva posebnu podršku i održavanje.</w:t>
      </w:r>
      <w:r w:rsidR="007D5F3A">
        <w:rPr>
          <w:lang w:val="sr-Latn-BA"/>
        </w:rPr>
        <w:t xml:space="preserve"> Web aplikacija </w:t>
      </w:r>
      <w:r w:rsidR="00A816E9">
        <w:rPr>
          <w:lang w:val="sr-Latn-BA"/>
        </w:rPr>
        <w:t>mora biti kompatibilna sa nastupajućim verzijama browsera.</w:t>
      </w:r>
    </w:p>
    <w:p w:rsidR="00834900" w:rsidRPr="00FD5AFB" w:rsidRDefault="00834900" w:rsidP="00F1153E">
      <w:pPr>
        <w:pStyle w:val="Heading2"/>
        <w:spacing w:line="276" w:lineRule="auto"/>
        <w:rPr>
          <w:lang w:val="sr-Latn-BA"/>
        </w:rPr>
      </w:pPr>
      <w:bookmarkStart w:id="55" w:name="_Toc514771722"/>
      <w:bookmarkStart w:id="56" w:name="_Toc26018084"/>
      <w:bookmarkStart w:id="57" w:name="_Toc63071721"/>
      <w:r w:rsidRPr="00FD5AFB">
        <w:rPr>
          <w:lang w:val="sr-Latn-BA"/>
        </w:rPr>
        <w:t>Ograničenja</w:t>
      </w:r>
      <w:bookmarkEnd w:id="55"/>
      <w:bookmarkEnd w:id="56"/>
      <w:bookmarkEnd w:id="57"/>
    </w:p>
    <w:p w:rsidR="00834900" w:rsidRPr="00FD5AFB" w:rsidRDefault="00E41E1D" w:rsidP="00F1153E">
      <w:pPr>
        <w:pStyle w:val="BodyText"/>
        <w:spacing w:line="276" w:lineRule="auto"/>
        <w:rPr>
          <w:lang w:val="sr-Latn-BA"/>
        </w:rPr>
      </w:pPr>
      <w:r w:rsidRPr="00FD5AFB">
        <w:rPr>
          <w:lang w:val="sr-Latn-BA"/>
        </w:rPr>
        <w:t>U ovom odeljku su specificirana ograničenja kojih se treba pridržavati pri projektovanju sistema koji se razvija.</w:t>
      </w:r>
    </w:p>
    <w:p w:rsidR="00456A20" w:rsidRPr="00FD5AFB" w:rsidRDefault="00A8646C" w:rsidP="00526AFA">
      <w:pPr>
        <w:pStyle w:val="BodyText"/>
        <w:keepNext/>
        <w:numPr>
          <w:ilvl w:val="0"/>
          <w:numId w:val="31"/>
        </w:numPr>
        <w:spacing w:line="276" w:lineRule="auto"/>
        <w:rPr>
          <w:b/>
          <w:bCs/>
          <w:lang w:val="sr-Latn-BA"/>
        </w:rPr>
      </w:pPr>
      <w:r w:rsidRPr="00FD5AFB">
        <w:rPr>
          <w:b/>
          <w:bCs/>
          <w:lang w:val="sr-Latn-BA"/>
        </w:rPr>
        <w:t>Hardverska platforma</w:t>
      </w:r>
      <w:r w:rsidR="00456A20" w:rsidRPr="00FD5AFB">
        <w:rPr>
          <w:b/>
          <w:bCs/>
          <w:lang w:val="sr-Latn-BA"/>
        </w:rPr>
        <w:t>:</w:t>
      </w:r>
    </w:p>
    <w:p w:rsidR="00834900" w:rsidRPr="00FD5AFB" w:rsidRDefault="00A816E9" w:rsidP="00F1153E">
      <w:pPr>
        <w:pStyle w:val="BodyText"/>
        <w:spacing w:line="276" w:lineRule="auto"/>
        <w:rPr>
          <w:lang w:val="sr-Latn-BA"/>
        </w:rPr>
      </w:pPr>
      <w:r>
        <w:rPr>
          <w:lang w:val="sr-Latn-BA"/>
        </w:rPr>
        <w:t>Hardver sposoban da pokrene aktuelne verzije browsera</w:t>
      </w:r>
      <w:r w:rsidR="00526AFA">
        <w:rPr>
          <w:lang w:val="sr-Latn-BA"/>
        </w:rPr>
        <w:t xml:space="preserve"> kao što su: Microsoft Edge, Google Chrome, Mozila Firefox, Opera i drugi</w:t>
      </w:r>
      <w:r>
        <w:rPr>
          <w:lang w:val="sr-Latn-BA"/>
        </w:rPr>
        <w:t>.</w:t>
      </w:r>
    </w:p>
    <w:sectPr w:rsidR="00834900" w:rsidRPr="00FD5AFB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B96" w:rsidRDefault="00F21B96">
      <w:r>
        <w:separator/>
      </w:r>
    </w:p>
  </w:endnote>
  <w:endnote w:type="continuationSeparator" w:id="0">
    <w:p w:rsidR="00F21B96" w:rsidRDefault="00F21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874" w:rsidRDefault="00A318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1874" w:rsidRDefault="00A3187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874" w:rsidRDefault="00A3187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813A8">
      <w:rPr>
        <w:noProof/>
      </w:rPr>
      <w:t>2</w:t>
    </w:r>
    <w:r>
      <w:rPr>
        <w:noProof/>
      </w:rPr>
      <w:fldChar w:fldCharType="end"/>
    </w:r>
  </w:p>
  <w:p w:rsidR="00A31874" w:rsidRPr="003319C8" w:rsidRDefault="00A31874" w:rsidP="003319C8">
    <w:pPr>
      <w:pStyle w:val="Footer"/>
      <w:tabs>
        <w:tab w:val="left" w:pos="0"/>
      </w:tabs>
      <w:rPr>
        <w:lang w:val="sr-Latn-BA"/>
      </w:rPr>
    </w:pPr>
    <w:r>
      <w:rPr>
        <w:lang w:val="sr-Latn-BA"/>
      </w:rPr>
      <w:tab/>
      <w:t>HANDY team, 2020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874" w:rsidRDefault="00A318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B96" w:rsidRDefault="00F21B96">
      <w:r>
        <w:separator/>
      </w:r>
    </w:p>
  </w:footnote>
  <w:footnote w:type="continuationSeparator" w:id="0">
    <w:p w:rsidR="00F21B96" w:rsidRDefault="00F21B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874" w:rsidRPr="00FF5EEF" w:rsidRDefault="00A31874">
    <w:pPr>
      <w:rPr>
        <w:sz w:val="24"/>
        <w:lang w:val="sr-Latn-BA"/>
      </w:rPr>
    </w:pPr>
  </w:p>
  <w:p w:rsidR="00A31874" w:rsidRDefault="00A31874">
    <w:pPr>
      <w:pBdr>
        <w:top w:val="single" w:sz="6" w:space="1" w:color="auto"/>
      </w:pBdr>
      <w:rPr>
        <w:sz w:val="24"/>
      </w:rPr>
    </w:pPr>
  </w:p>
  <w:p w:rsidR="00A31874" w:rsidRPr="00FF5EEF" w:rsidRDefault="00A31874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BA"/>
      </w:rPr>
    </w:pPr>
    <w:r>
      <w:rPr>
        <w:rFonts w:ascii="Arial" w:hAnsi="Arial" w:cs="Arial"/>
        <w:b/>
        <w:sz w:val="36"/>
        <w:lang w:val="sr-Latn-BA"/>
      </w:rPr>
      <w:t>HANDYTeam</w:t>
    </w:r>
  </w:p>
  <w:p w:rsidR="00A31874" w:rsidRPr="00FF5EEF" w:rsidRDefault="00A31874">
    <w:pPr>
      <w:pBdr>
        <w:bottom w:val="single" w:sz="6" w:space="1" w:color="auto"/>
      </w:pBdr>
      <w:jc w:val="right"/>
      <w:rPr>
        <w:sz w:val="24"/>
        <w:lang w:val="sr-Latn-BA"/>
      </w:rPr>
    </w:pPr>
  </w:p>
  <w:p w:rsidR="00A31874" w:rsidRDefault="00A318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1874" w:rsidRPr="003372D3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A31874" w:rsidRPr="003372D3" w:rsidRDefault="00A31874">
          <w:pPr>
            <w:rPr>
              <w:lang w:val="sr-Latn-CS"/>
            </w:rPr>
          </w:pPr>
          <w:r>
            <w:rPr>
              <w:lang w:val="sr-Latn-CS"/>
            </w:rPr>
            <w:t>Startup book</w:t>
          </w:r>
        </w:p>
      </w:tc>
      <w:tc>
        <w:tcPr>
          <w:tcW w:w="3179" w:type="dxa"/>
        </w:tcPr>
        <w:p w:rsidR="00A31874" w:rsidRPr="003372D3" w:rsidRDefault="00A3187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A31874" w:rsidRPr="003372D3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A31874" w:rsidRPr="003372D3" w:rsidRDefault="00A31874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A31874" w:rsidRPr="003372D3" w:rsidRDefault="00A31874">
          <w:pPr>
            <w:rPr>
              <w:lang w:val="sr-Latn-CS"/>
            </w:rPr>
          </w:pPr>
          <w:r>
            <w:rPr>
              <w:lang w:val="sr-Latn-CS"/>
            </w:rPr>
            <w:t xml:space="preserve">  Datum:  29.11.2020</w:t>
          </w:r>
          <w:r w:rsidRPr="003372D3">
            <w:rPr>
              <w:lang w:val="sr-Latn-CS"/>
            </w:rPr>
            <w:t>. god.</w:t>
          </w:r>
        </w:p>
      </w:tc>
    </w:tr>
    <w:tr w:rsidR="00A31874" w:rsidRPr="003372D3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A31874" w:rsidRPr="003372D3" w:rsidRDefault="00A31874">
          <w:pPr>
            <w:rPr>
              <w:lang w:val="sr-Latn-CS"/>
            </w:rPr>
          </w:pPr>
          <w:r>
            <w:rPr>
              <w:lang w:val="sr-Latn-CS"/>
            </w:rPr>
            <w:t>HANDY team-Startup book</w:t>
          </w:r>
        </w:p>
      </w:tc>
    </w:tr>
  </w:tbl>
  <w:p w:rsidR="00A31874" w:rsidRPr="003372D3" w:rsidRDefault="00A3187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874" w:rsidRDefault="00A318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7200"/>
    <w:multiLevelType w:val="hybridMultilevel"/>
    <w:tmpl w:val="1C76431E"/>
    <w:lvl w:ilvl="0" w:tplc="5DE4534C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2520" w:hanging="360"/>
      </w:pPr>
    </w:lvl>
    <w:lvl w:ilvl="2" w:tplc="181A001B" w:tentative="1">
      <w:start w:val="1"/>
      <w:numFmt w:val="lowerRoman"/>
      <w:lvlText w:val="%3."/>
      <w:lvlJc w:val="right"/>
      <w:pPr>
        <w:ind w:left="3240" w:hanging="180"/>
      </w:pPr>
    </w:lvl>
    <w:lvl w:ilvl="3" w:tplc="181A000F" w:tentative="1">
      <w:start w:val="1"/>
      <w:numFmt w:val="decimal"/>
      <w:lvlText w:val="%4."/>
      <w:lvlJc w:val="left"/>
      <w:pPr>
        <w:ind w:left="3960" w:hanging="360"/>
      </w:pPr>
    </w:lvl>
    <w:lvl w:ilvl="4" w:tplc="181A0019" w:tentative="1">
      <w:start w:val="1"/>
      <w:numFmt w:val="lowerLetter"/>
      <w:lvlText w:val="%5."/>
      <w:lvlJc w:val="left"/>
      <w:pPr>
        <w:ind w:left="4680" w:hanging="360"/>
      </w:pPr>
    </w:lvl>
    <w:lvl w:ilvl="5" w:tplc="181A001B" w:tentative="1">
      <w:start w:val="1"/>
      <w:numFmt w:val="lowerRoman"/>
      <w:lvlText w:val="%6."/>
      <w:lvlJc w:val="right"/>
      <w:pPr>
        <w:ind w:left="5400" w:hanging="180"/>
      </w:pPr>
    </w:lvl>
    <w:lvl w:ilvl="6" w:tplc="181A000F" w:tentative="1">
      <w:start w:val="1"/>
      <w:numFmt w:val="decimal"/>
      <w:lvlText w:val="%7."/>
      <w:lvlJc w:val="left"/>
      <w:pPr>
        <w:ind w:left="6120" w:hanging="360"/>
      </w:pPr>
    </w:lvl>
    <w:lvl w:ilvl="7" w:tplc="181A0019" w:tentative="1">
      <w:start w:val="1"/>
      <w:numFmt w:val="lowerLetter"/>
      <w:lvlText w:val="%8."/>
      <w:lvlJc w:val="left"/>
      <w:pPr>
        <w:ind w:left="6840" w:hanging="360"/>
      </w:pPr>
    </w:lvl>
    <w:lvl w:ilvl="8" w:tplc="18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AC07ED"/>
    <w:multiLevelType w:val="hybridMultilevel"/>
    <w:tmpl w:val="669E231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CCC1A03"/>
    <w:multiLevelType w:val="hybridMultilevel"/>
    <w:tmpl w:val="EAD8EC6E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1D722C7"/>
    <w:multiLevelType w:val="hybridMultilevel"/>
    <w:tmpl w:val="C30A0E4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2601CAC"/>
    <w:multiLevelType w:val="hybridMultilevel"/>
    <w:tmpl w:val="5EA673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322322A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39918BD"/>
    <w:multiLevelType w:val="hybridMultilevel"/>
    <w:tmpl w:val="D4C8853E"/>
    <w:lvl w:ilvl="0" w:tplc="BE403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17D752C4"/>
    <w:multiLevelType w:val="hybridMultilevel"/>
    <w:tmpl w:val="914EC06C"/>
    <w:lvl w:ilvl="0" w:tplc="A252B9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CBD43C6"/>
    <w:multiLevelType w:val="hybridMultilevel"/>
    <w:tmpl w:val="F7EA61CC"/>
    <w:lvl w:ilvl="0" w:tplc="7B68E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1E213D6"/>
    <w:multiLevelType w:val="hybridMultilevel"/>
    <w:tmpl w:val="0CD210FA"/>
    <w:lvl w:ilvl="0" w:tplc="3E465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6F1237C"/>
    <w:multiLevelType w:val="hybridMultilevel"/>
    <w:tmpl w:val="94748DA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2B4944E4"/>
    <w:multiLevelType w:val="hybridMultilevel"/>
    <w:tmpl w:val="914EC06C"/>
    <w:lvl w:ilvl="0" w:tplc="A252B9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35F24E08"/>
    <w:multiLevelType w:val="hybridMultilevel"/>
    <w:tmpl w:val="03D20BD6"/>
    <w:lvl w:ilvl="0" w:tplc="4C748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A0227AE"/>
    <w:multiLevelType w:val="hybridMultilevel"/>
    <w:tmpl w:val="0CD210FA"/>
    <w:lvl w:ilvl="0" w:tplc="3E465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4A7349"/>
    <w:multiLevelType w:val="hybridMultilevel"/>
    <w:tmpl w:val="A16A0F86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116281A"/>
    <w:multiLevelType w:val="hybridMultilevel"/>
    <w:tmpl w:val="67D8559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418002EE"/>
    <w:multiLevelType w:val="hybridMultilevel"/>
    <w:tmpl w:val="9D706D14"/>
    <w:lvl w:ilvl="0" w:tplc="CC5A43A6">
      <w:start w:val="1"/>
      <w:numFmt w:val="decimal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>
      <w:start w:val="1"/>
      <w:numFmt w:val="lowerRoman"/>
      <w:lvlText w:val="%3."/>
      <w:lvlJc w:val="right"/>
      <w:pPr>
        <w:ind w:left="2376" w:hanging="180"/>
      </w:pPr>
    </w:lvl>
    <w:lvl w:ilvl="3" w:tplc="0409000F">
      <w:start w:val="1"/>
      <w:numFmt w:val="decimal"/>
      <w:lvlText w:val="%4."/>
      <w:lvlJc w:val="left"/>
      <w:pPr>
        <w:ind w:left="3096" w:hanging="360"/>
      </w:pPr>
    </w:lvl>
    <w:lvl w:ilvl="4" w:tplc="04090019">
      <w:start w:val="1"/>
      <w:numFmt w:val="lowerLetter"/>
      <w:lvlText w:val="%5."/>
      <w:lvlJc w:val="left"/>
      <w:pPr>
        <w:ind w:left="3816" w:hanging="360"/>
      </w:pPr>
    </w:lvl>
    <w:lvl w:ilvl="5" w:tplc="0409001B">
      <w:start w:val="1"/>
      <w:numFmt w:val="lowerRoman"/>
      <w:lvlText w:val="%6."/>
      <w:lvlJc w:val="right"/>
      <w:pPr>
        <w:ind w:left="4536" w:hanging="180"/>
      </w:pPr>
    </w:lvl>
    <w:lvl w:ilvl="6" w:tplc="0409000F">
      <w:start w:val="1"/>
      <w:numFmt w:val="decimal"/>
      <w:lvlText w:val="%7."/>
      <w:lvlJc w:val="left"/>
      <w:pPr>
        <w:ind w:left="5256" w:hanging="360"/>
      </w:pPr>
    </w:lvl>
    <w:lvl w:ilvl="7" w:tplc="04090019">
      <w:start w:val="1"/>
      <w:numFmt w:val="lowerLetter"/>
      <w:lvlText w:val="%8."/>
      <w:lvlJc w:val="left"/>
      <w:pPr>
        <w:ind w:left="5976" w:hanging="360"/>
      </w:pPr>
    </w:lvl>
    <w:lvl w:ilvl="8" w:tplc="0409001B">
      <w:start w:val="1"/>
      <w:numFmt w:val="lowerRoman"/>
      <w:lvlText w:val="%9."/>
      <w:lvlJc w:val="right"/>
      <w:pPr>
        <w:ind w:left="6696" w:hanging="180"/>
      </w:pPr>
    </w:lvl>
  </w:abstractNum>
  <w:abstractNum w:abstractNumId="25">
    <w:nsid w:val="43D87D67"/>
    <w:multiLevelType w:val="hybridMultilevel"/>
    <w:tmpl w:val="47CCF162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3B40AF"/>
    <w:multiLevelType w:val="hybridMultilevel"/>
    <w:tmpl w:val="102A618A"/>
    <w:lvl w:ilvl="0" w:tplc="32287C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2520" w:hanging="360"/>
      </w:pPr>
    </w:lvl>
    <w:lvl w:ilvl="2" w:tplc="141A001B" w:tentative="1">
      <w:start w:val="1"/>
      <w:numFmt w:val="lowerRoman"/>
      <w:lvlText w:val="%3."/>
      <w:lvlJc w:val="right"/>
      <w:pPr>
        <w:ind w:left="3240" w:hanging="180"/>
      </w:pPr>
    </w:lvl>
    <w:lvl w:ilvl="3" w:tplc="141A000F" w:tentative="1">
      <w:start w:val="1"/>
      <w:numFmt w:val="decimal"/>
      <w:lvlText w:val="%4."/>
      <w:lvlJc w:val="left"/>
      <w:pPr>
        <w:ind w:left="3960" w:hanging="360"/>
      </w:pPr>
    </w:lvl>
    <w:lvl w:ilvl="4" w:tplc="141A0019" w:tentative="1">
      <w:start w:val="1"/>
      <w:numFmt w:val="lowerLetter"/>
      <w:lvlText w:val="%5."/>
      <w:lvlJc w:val="left"/>
      <w:pPr>
        <w:ind w:left="4680" w:hanging="360"/>
      </w:pPr>
    </w:lvl>
    <w:lvl w:ilvl="5" w:tplc="141A001B" w:tentative="1">
      <w:start w:val="1"/>
      <w:numFmt w:val="lowerRoman"/>
      <w:lvlText w:val="%6."/>
      <w:lvlJc w:val="right"/>
      <w:pPr>
        <w:ind w:left="5400" w:hanging="180"/>
      </w:pPr>
    </w:lvl>
    <w:lvl w:ilvl="6" w:tplc="141A000F" w:tentative="1">
      <w:start w:val="1"/>
      <w:numFmt w:val="decimal"/>
      <w:lvlText w:val="%7."/>
      <w:lvlJc w:val="left"/>
      <w:pPr>
        <w:ind w:left="6120" w:hanging="360"/>
      </w:pPr>
    </w:lvl>
    <w:lvl w:ilvl="7" w:tplc="141A0019" w:tentative="1">
      <w:start w:val="1"/>
      <w:numFmt w:val="lowerLetter"/>
      <w:lvlText w:val="%8."/>
      <w:lvlJc w:val="left"/>
      <w:pPr>
        <w:ind w:left="6840" w:hanging="360"/>
      </w:pPr>
    </w:lvl>
    <w:lvl w:ilvl="8" w:tplc="1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4AE45CE"/>
    <w:multiLevelType w:val="hybridMultilevel"/>
    <w:tmpl w:val="914EC06C"/>
    <w:lvl w:ilvl="0" w:tplc="A252B9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3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33"/>
  </w:num>
  <w:num w:numId="2">
    <w:abstractNumId w:val="32"/>
  </w:num>
  <w:num w:numId="3">
    <w:abstractNumId w:val="4"/>
  </w:num>
  <w:num w:numId="4">
    <w:abstractNumId w:val="19"/>
  </w:num>
  <w:num w:numId="5">
    <w:abstractNumId w:val="28"/>
  </w:num>
  <w:num w:numId="6">
    <w:abstractNumId w:val="9"/>
  </w:num>
  <w:num w:numId="7">
    <w:abstractNumId w:val="18"/>
  </w:num>
  <w:num w:numId="8">
    <w:abstractNumId w:val="27"/>
  </w:num>
  <w:num w:numId="9">
    <w:abstractNumId w:val="16"/>
  </w:num>
  <w:num w:numId="10">
    <w:abstractNumId w:val="29"/>
  </w:num>
  <w:num w:numId="11">
    <w:abstractNumId w:val="2"/>
  </w:num>
  <w:num w:numId="12">
    <w:abstractNumId w:val="14"/>
  </w:num>
  <w:num w:numId="13">
    <w:abstractNumId w:val="17"/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6"/>
  </w:num>
  <w:num w:numId="17">
    <w:abstractNumId w:val="5"/>
  </w:num>
  <w:num w:numId="18">
    <w:abstractNumId w:val="23"/>
  </w:num>
  <w:num w:numId="19">
    <w:abstractNumId w:val="11"/>
  </w:num>
  <w:num w:numId="20">
    <w:abstractNumId w:val="0"/>
  </w:num>
  <w:num w:numId="21">
    <w:abstractNumId w:val="30"/>
  </w:num>
  <w:num w:numId="22">
    <w:abstractNumId w:val="20"/>
  </w:num>
  <w:num w:numId="23">
    <w:abstractNumId w:val="8"/>
  </w:num>
  <w:num w:numId="24">
    <w:abstractNumId w:val="25"/>
  </w:num>
  <w:num w:numId="25">
    <w:abstractNumId w:val="12"/>
  </w:num>
  <w:num w:numId="26">
    <w:abstractNumId w:val="21"/>
  </w:num>
  <w:num w:numId="27">
    <w:abstractNumId w:val="10"/>
  </w:num>
  <w:num w:numId="28">
    <w:abstractNumId w:val="15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3"/>
  </w:num>
  <w:num w:numId="32">
    <w:abstractNumId w:val="1"/>
  </w:num>
  <w:num w:numId="33">
    <w:abstractNumId w:val="22"/>
  </w:num>
  <w:num w:numId="34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D3"/>
    <w:rsid w:val="00003639"/>
    <w:rsid w:val="00031B16"/>
    <w:rsid w:val="000320E7"/>
    <w:rsid w:val="00035501"/>
    <w:rsid w:val="000366F2"/>
    <w:rsid w:val="0003673A"/>
    <w:rsid w:val="0003682B"/>
    <w:rsid w:val="00037080"/>
    <w:rsid w:val="00041D20"/>
    <w:rsid w:val="000423CA"/>
    <w:rsid w:val="000430B0"/>
    <w:rsid w:val="00045678"/>
    <w:rsid w:val="00052F75"/>
    <w:rsid w:val="000572E3"/>
    <w:rsid w:val="00060F84"/>
    <w:rsid w:val="000622C8"/>
    <w:rsid w:val="0006338E"/>
    <w:rsid w:val="00064CB1"/>
    <w:rsid w:val="000676C2"/>
    <w:rsid w:val="00070CCE"/>
    <w:rsid w:val="0007417D"/>
    <w:rsid w:val="00076625"/>
    <w:rsid w:val="000773FF"/>
    <w:rsid w:val="00080F92"/>
    <w:rsid w:val="000817C9"/>
    <w:rsid w:val="00082A7C"/>
    <w:rsid w:val="00090098"/>
    <w:rsid w:val="000926F7"/>
    <w:rsid w:val="00097F43"/>
    <w:rsid w:val="000B2C36"/>
    <w:rsid w:val="000C19FA"/>
    <w:rsid w:val="000C55B9"/>
    <w:rsid w:val="000D3AAB"/>
    <w:rsid w:val="000D5D69"/>
    <w:rsid w:val="000E3088"/>
    <w:rsid w:val="000E4CA7"/>
    <w:rsid w:val="000E674A"/>
    <w:rsid w:val="000F231D"/>
    <w:rsid w:val="00112218"/>
    <w:rsid w:val="0011318B"/>
    <w:rsid w:val="00114E2C"/>
    <w:rsid w:val="0013157C"/>
    <w:rsid w:val="00132780"/>
    <w:rsid w:val="00140CAF"/>
    <w:rsid w:val="00143087"/>
    <w:rsid w:val="00145516"/>
    <w:rsid w:val="00150CC1"/>
    <w:rsid w:val="001517F6"/>
    <w:rsid w:val="001537D4"/>
    <w:rsid w:val="00163755"/>
    <w:rsid w:val="00167884"/>
    <w:rsid w:val="00167FDF"/>
    <w:rsid w:val="00174BE5"/>
    <w:rsid w:val="001765EC"/>
    <w:rsid w:val="001772C1"/>
    <w:rsid w:val="001807C8"/>
    <w:rsid w:val="00190105"/>
    <w:rsid w:val="001925BA"/>
    <w:rsid w:val="0019661D"/>
    <w:rsid w:val="001A3198"/>
    <w:rsid w:val="001B5051"/>
    <w:rsid w:val="001C11E4"/>
    <w:rsid w:val="001C5F47"/>
    <w:rsid w:val="001D0890"/>
    <w:rsid w:val="001D0E4E"/>
    <w:rsid w:val="001D618B"/>
    <w:rsid w:val="001D6C3A"/>
    <w:rsid w:val="001D7EC8"/>
    <w:rsid w:val="001E07A6"/>
    <w:rsid w:val="001E55E4"/>
    <w:rsid w:val="001E5849"/>
    <w:rsid w:val="001E75FB"/>
    <w:rsid w:val="001F3CD0"/>
    <w:rsid w:val="001F3D3D"/>
    <w:rsid w:val="001F663F"/>
    <w:rsid w:val="001F7D36"/>
    <w:rsid w:val="0020422A"/>
    <w:rsid w:val="00204BCB"/>
    <w:rsid w:val="00206198"/>
    <w:rsid w:val="00206E1F"/>
    <w:rsid w:val="00212BD6"/>
    <w:rsid w:val="00212F51"/>
    <w:rsid w:val="0021522C"/>
    <w:rsid w:val="00216FFB"/>
    <w:rsid w:val="002202DF"/>
    <w:rsid w:val="00225B05"/>
    <w:rsid w:val="00227DCC"/>
    <w:rsid w:val="00230930"/>
    <w:rsid w:val="00234684"/>
    <w:rsid w:val="00234D41"/>
    <w:rsid w:val="002420A8"/>
    <w:rsid w:val="002421E0"/>
    <w:rsid w:val="0025395B"/>
    <w:rsid w:val="00254CBE"/>
    <w:rsid w:val="00255A41"/>
    <w:rsid w:val="002567FF"/>
    <w:rsid w:val="00257AB4"/>
    <w:rsid w:val="00264EC4"/>
    <w:rsid w:val="00270678"/>
    <w:rsid w:val="002706CF"/>
    <w:rsid w:val="00273FD2"/>
    <w:rsid w:val="002744FF"/>
    <w:rsid w:val="00277CF0"/>
    <w:rsid w:val="0028260A"/>
    <w:rsid w:val="00290104"/>
    <w:rsid w:val="002922C4"/>
    <w:rsid w:val="00292F6C"/>
    <w:rsid w:val="002A5E27"/>
    <w:rsid w:val="002A7107"/>
    <w:rsid w:val="002A7DB6"/>
    <w:rsid w:val="002B1B44"/>
    <w:rsid w:val="002B1FD0"/>
    <w:rsid w:val="002B2721"/>
    <w:rsid w:val="002B5424"/>
    <w:rsid w:val="002B690E"/>
    <w:rsid w:val="002C110B"/>
    <w:rsid w:val="002C12A7"/>
    <w:rsid w:val="002C2E4E"/>
    <w:rsid w:val="002C54BF"/>
    <w:rsid w:val="002C5745"/>
    <w:rsid w:val="002D1A4E"/>
    <w:rsid w:val="002D2604"/>
    <w:rsid w:val="002D5541"/>
    <w:rsid w:val="002D5832"/>
    <w:rsid w:val="002E1141"/>
    <w:rsid w:val="002E1608"/>
    <w:rsid w:val="002E66C5"/>
    <w:rsid w:val="002F773A"/>
    <w:rsid w:val="0030642C"/>
    <w:rsid w:val="0032230A"/>
    <w:rsid w:val="00323FD2"/>
    <w:rsid w:val="00324202"/>
    <w:rsid w:val="003259A3"/>
    <w:rsid w:val="003319C8"/>
    <w:rsid w:val="003356F6"/>
    <w:rsid w:val="003372D3"/>
    <w:rsid w:val="00337F16"/>
    <w:rsid w:val="00337FB3"/>
    <w:rsid w:val="003461EF"/>
    <w:rsid w:val="00347321"/>
    <w:rsid w:val="0034746E"/>
    <w:rsid w:val="0035719E"/>
    <w:rsid w:val="00357255"/>
    <w:rsid w:val="0037005E"/>
    <w:rsid w:val="00370066"/>
    <w:rsid w:val="00373231"/>
    <w:rsid w:val="00380120"/>
    <w:rsid w:val="003801BE"/>
    <w:rsid w:val="003820FD"/>
    <w:rsid w:val="00382DF4"/>
    <w:rsid w:val="003860D3"/>
    <w:rsid w:val="00387572"/>
    <w:rsid w:val="0039103B"/>
    <w:rsid w:val="00392827"/>
    <w:rsid w:val="00393DE2"/>
    <w:rsid w:val="00397DD2"/>
    <w:rsid w:val="003A16BF"/>
    <w:rsid w:val="003A2E16"/>
    <w:rsid w:val="003A60C6"/>
    <w:rsid w:val="003A684D"/>
    <w:rsid w:val="003B1702"/>
    <w:rsid w:val="003B4A82"/>
    <w:rsid w:val="003C2AEA"/>
    <w:rsid w:val="003D60F1"/>
    <w:rsid w:val="003E1B43"/>
    <w:rsid w:val="003E1D63"/>
    <w:rsid w:val="003F3C6C"/>
    <w:rsid w:val="00404038"/>
    <w:rsid w:val="00407497"/>
    <w:rsid w:val="00407EF3"/>
    <w:rsid w:val="00410F5F"/>
    <w:rsid w:val="0042037E"/>
    <w:rsid w:val="00427175"/>
    <w:rsid w:val="00432B51"/>
    <w:rsid w:val="004351FC"/>
    <w:rsid w:val="00444A09"/>
    <w:rsid w:val="00445A8C"/>
    <w:rsid w:val="00445F03"/>
    <w:rsid w:val="004526F1"/>
    <w:rsid w:val="00456A20"/>
    <w:rsid w:val="00460783"/>
    <w:rsid w:val="00464C8B"/>
    <w:rsid w:val="0046601A"/>
    <w:rsid w:val="00471C1C"/>
    <w:rsid w:val="00473B3E"/>
    <w:rsid w:val="004831AE"/>
    <w:rsid w:val="0048606F"/>
    <w:rsid w:val="0049173E"/>
    <w:rsid w:val="00491CC1"/>
    <w:rsid w:val="004A39F6"/>
    <w:rsid w:val="004A5F8A"/>
    <w:rsid w:val="004A6B27"/>
    <w:rsid w:val="004B7E15"/>
    <w:rsid w:val="004C4B9E"/>
    <w:rsid w:val="004D0E66"/>
    <w:rsid w:val="004D1963"/>
    <w:rsid w:val="004D5645"/>
    <w:rsid w:val="004D7443"/>
    <w:rsid w:val="004E0725"/>
    <w:rsid w:val="004E188A"/>
    <w:rsid w:val="004E4574"/>
    <w:rsid w:val="004E68E6"/>
    <w:rsid w:val="004E6C9A"/>
    <w:rsid w:val="004F116E"/>
    <w:rsid w:val="004F3083"/>
    <w:rsid w:val="00500DA2"/>
    <w:rsid w:val="00507441"/>
    <w:rsid w:val="005130C6"/>
    <w:rsid w:val="00526AFA"/>
    <w:rsid w:val="00527310"/>
    <w:rsid w:val="0053735B"/>
    <w:rsid w:val="00537EFA"/>
    <w:rsid w:val="00544F7E"/>
    <w:rsid w:val="00547C65"/>
    <w:rsid w:val="00554DDB"/>
    <w:rsid w:val="00557B7A"/>
    <w:rsid w:val="005613E4"/>
    <w:rsid w:val="00562041"/>
    <w:rsid w:val="005649ED"/>
    <w:rsid w:val="00571FC4"/>
    <w:rsid w:val="0059035A"/>
    <w:rsid w:val="00592E52"/>
    <w:rsid w:val="005A3F8C"/>
    <w:rsid w:val="005B3AD8"/>
    <w:rsid w:val="005B4961"/>
    <w:rsid w:val="005B54C0"/>
    <w:rsid w:val="005C1D03"/>
    <w:rsid w:val="005C333A"/>
    <w:rsid w:val="005D021A"/>
    <w:rsid w:val="005D16A0"/>
    <w:rsid w:val="005D21E7"/>
    <w:rsid w:val="005D4262"/>
    <w:rsid w:val="005E06F8"/>
    <w:rsid w:val="005E1391"/>
    <w:rsid w:val="005E2A3A"/>
    <w:rsid w:val="005E42D5"/>
    <w:rsid w:val="005E5C21"/>
    <w:rsid w:val="005E5DA5"/>
    <w:rsid w:val="00601403"/>
    <w:rsid w:val="00605D9C"/>
    <w:rsid w:val="006127FD"/>
    <w:rsid w:val="006173C9"/>
    <w:rsid w:val="00625C50"/>
    <w:rsid w:val="00625F5C"/>
    <w:rsid w:val="00630BB3"/>
    <w:rsid w:val="00630DAA"/>
    <w:rsid w:val="00631C6F"/>
    <w:rsid w:val="0063291D"/>
    <w:rsid w:val="00633E5C"/>
    <w:rsid w:val="0063574A"/>
    <w:rsid w:val="006368B7"/>
    <w:rsid w:val="006420ED"/>
    <w:rsid w:val="00650B7D"/>
    <w:rsid w:val="00652F33"/>
    <w:rsid w:val="00653908"/>
    <w:rsid w:val="006560EC"/>
    <w:rsid w:val="0065702A"/>
    <w:rsid w:val="00660B84"/>
    <w:rsid w:val="00662CF6"/>
    <w:rsid w:val="00674063"/>
    <w:rsid w:val="00677488"/>
    <w:rsid w:val="0068644B"/>
    <w:rsid w:val="00686570"/>
    <w:rsid w:val="006869E3"/>
    <w:rsid w:val="0069445A"/>
    <w:rsid w:val="006975A3"/>
    <w:rsid w:val="006A4E94"/>
    <w:rsid w:val="006B12ED"/>
    <w:rsid w:val="006B5DB4"/>
    <w:rsid w:val="006B674A"/>
    <w:rsid w:val="006B7313"/>
    <w:rsid w:val="006C05B9"/>
    <w:rsid w:val="006C2568"/>
    <w:rsid w:val="006C2F57"/>
    <w:rsid w:val="006C3154"/>
    <w:rsid w:val="006D2FE2"/>
    <w:rsid w:val="006D4FC3"/>
    <w:rsid w:val="006E08DC"/>
    <w:rsid w:val="006E110F"/>
    <w:rsid w:val="006E2E51"/>
    <w:rsid w:val="006E4022"/>
    <w:rsid w:val="006E5E1D"/>
    <w:rsid w:val="006F37E4"/>
    <w:rsid w:val="00705464"/>
    <w:rsid w:val="0070595D"/>
    <w:rsid w:val="007061AB"/>
    <w:rsid w:val="007107D8"/>
    <w:rsid w:val="007117B5"/>
    <w:rsid w:val="00712834"/>
    <w:rsid w:val="00712EBB"/>
    <w:rsid w:val="0071452D"/>
    <w:rsid w:val="00714661"/>
    <w:rsid w:val="00716C93"/>
    <w:rsid w:val="00722BCF"/>
    <w:rsid w:val="00732391"/>
    <w:rsid w:val="00732741"/>
    <w:rsid w:val="00745045"/>
    <w:rsid w:val="0074590A"/>
    <w:rsid w:val="00746652"/>
    <w:rsid w:val="00746D66"/>
    <w:rsid w:val="007477FF"/>
    <w:rsid w:val="00751D4E"/>
    <w:rsid w:val="0075679D"/>
    <w:rsid w:val="0076082F"/>
    <w:rsid w:val="00761774"/>
    <w:rsid w:val="00763367"/>
    <w:rsid w:val="007642FB"/>
    <w:rsid w:val="007647CD"/>
    <w:rsid w:val="00766D21"/>
    <w:rsid w:val="00781CBD"/>
    <w:rsid w:val="007838D7"/>
    <w:rsid w:val="00785A86"/>
    <w:rsid w:val="00786068"/>
    <w:rsid w:val="007925D0"/>
    <w:rsid w:val="00792D6C"/>
    <w:rsid w:val="00794473"/>
    <w:rsid w:val="0079569D"/>
    <w:rsid w:val="00796121"/>
    <w:rsid w:val="007A40D6"/>
    <w:rsid w:val="007A54C5"/>
    <w:rsid w:val="007B2C42"/>
    <w:rsid w:val="007B3AF1"/>
    <w:rsid w:val="007C4972"/>
    <w:rsid w:val="007C5D6C"/>
    <w:rsid w:val="007C6B66"/>
    <w:rsid w:val="007D5F3A"/>
    <w:rsid w:val="007D6076"/>
    <w:rsid w:val="007D6EDF"/>
    <w:rsid w:val="007E0B43"/>
    <w:rsid w:val="007E275E"/>
    <w:rsid w:val="007E48DA"/>
    <w:rsid w:val="007E4DA9"/>
    <w:rsid w:val="007E6ECF"/>
    <w:rsid w:val="007F3A17"/>
    <w:rsid w:val="0080104B"/>
    <w:rsid w:val="008039D0"/>
    <w:rsid w:val="00804367"/>
    <w:rsid w:val="00804967"/>
    <w:rsid w:val="00805BA0"/>
    <w:rsid w:val="00810C03"/>
    <w:rsid w:val="008137CC"/>
    <w:rsid w:val="00813AAC"/>
    <w:rsid w:val="008167F5"/>
    <w:rsid w:val="008210BB"/>
    <w:rsid w:val="00823FE5"/>
    <w:rsid w:val="00833347"/>
    <w:rsid w:val="00834900"/>
    <w:rsid w:val="008466F9"/>
    <w:rsid w:val="00856601"/>
    <w:rsid w:val="00863755"/>
    <w:rsid w:val="00865F90"/>
    <w:rsid w:val="0086730F"/>
    <w:rsid w:val="00867A23"/>
    <w:rsid w:val="0087086F"/>
    <w:rsid w:val="008717FB"/>
    <w:rsid w:val="008719CF"/>
    <w:rsid w:val="0088023A"/>
    <w:rsid w:val="00885A38"/>
    <w:rsid w:val="00890AB7"/>
    <w:rsid w:val="008A2D54"/>
    <w:rsid w:val="008B54E6"/>
    <w:rsid w:val="008B5E30"/>
    <w:rsid w:val="008B654F"/>
    <w:rsid w:val="008B6A2F"/>
    <w:rsid w:val="008D40CE"/>
    <w:rsid w:val="008E4432"/>
    <w:rsid w:val="008E51D5"/>
    <w:rsid w:val="008F07F5"/>
    <w:rsid w:val="008F0D30"/>
    <w:rsid w:val="008F645D"/>
    <w:rsid w:val="009029D5"/>
    <w:rsid w:val="0090327F"/>
    <w:rsid w:val="009075F6"/>
    <w:rsid w:val="009116ED"/>
    <w:rsid w:val="009204C3"/>
    <w:rsid w:val="009266CE"/>
    <w:rsid w:val="00930725"/>
    <w:rsid w:val="00932032"/>
    <w:rsid w:val="00932297"/>
    <w:rsid w:val="00935F6C"/>
    <w:rsid w:val="009371D5"/>
    <w:rsid w:val="009400CA"/>
    <w:rsid w:val="0094518D"/>
    <w:rsid w:val="009458D3"/>
    <w:rsid w:val="00946092"/>
    <w:rsid w:val="0095579F"/>
    <w:rsid w:val="00962138"/>
    <w:rsid w:val="00966085"/>
    <w:rsid w:val="009662F3"/>
    <w:rsid w:val="00967902"/>
    <w:rsid w:val="00974D44"/>
    <w:rsid w:val="00986EB6"/>
    <w:rsid w:val="00994D41"/>
    <w:rsid w:val="00995771"/>
    <w:rsid w:val="00997F38"/>
    <w:rsid w:val="009A1691"/>
    <w:rsid w:val="009A291F"/>
    <w:rsid w:val="009A2E7D"/>
    <w:rsid w:val="009A4637"/>
    <w:rsid w:val="009A6362"/>
    <w:rsid w:val="009B1DCF"/>
    <w:rsid w:val="009B2233"/>
    <w:rsid w:val="009B3AA3"/>
    <w:rsid w:val="009B5166"/>
    <w:rsid w:val="009C3260"/>
    <w:rsid w:val="009D5ECD"/>
    <w:rsid w:val="009E64D0"/>
    <w:rsid w:val="009F0B33"/>
    <w:rsid w:val="009F2784"/>
    <w:rsid w:val="009F574C"/>
    <w:rsid w:val="009F61E4"/>
    <w:rsid w:val="00A03E36"/>
    <w:rsid w:val="00A04B06"/>
    <w:rsid w:val="00A05CAB"/>
    <w:rsid w:val="00A0657E"/>
    <w:rsid w:val="00A079C6"/>
    <w:rsid w:val="00A10FDB"/>
    <w:rsid w:val="00A12200"/>
    <w:rsid w:val="00A13160"/>
    <w:rsid w:val="00A214E0"/>
    <w:rsid w:val="00A22415"/>
    <w:rsid w:val="00A22932"/>
    <w:rsid w:val="00A229BA"/>
    <w:rsid w:val="00A27CEA"/>
    <w:rsid w:val="00A31097"/>
    <w:rsid w:val="00A31874"/>
    <w:rsid w:val="00A36051"/>
    <w:rsid w:val="00A370C5"/>
    <w:rsid w:val="00A521F6"/>
    <w:rsid w:val="00A55444"/>
    <w:rsid w:val="00A609AA"/>
    <w:rsid w:val="00A62A6D"/>
    <w:rsid w:val="00A6450F"/>
    <w:rsid w:val="00A74A20"/>
    <w:rsid w:val="00A763B7"/>
    <w:rsid w:val="00A765B3"/>
    <w:rsid w:val="00A81547"/>
    <w:rsid w:val="00A816E9"/>
    <w:rsid w:val="00A82910"/>
    <w:rsid w:val="00A833E8"/>
    <w:rsid w:val="00A84E6F"/>
    <w:rsid w:val="00A8646C"/>
    <w:rsid w:val="00A87065"/>
    <w:rsid w:val="00A91D3E"/>
    <w:rsid w:val="00A93AB2"/>
    <w:rsid w:val="00AA0A6D"/>
    <w:rsid w:val="00AA3F3A"/>
    <w:rsid w:val="00AB3432"/>
    <w:rsid w:val="00AB38ED"/>
    <w:rsid w:val="00AB5646"/>
    <w:rsid w:val="00AB730D"/>
    <w:rsid w:val="00AC1C1F"/>
    <w:rsid w:val="00AC5FD2"/>
    <w:rsid w:val="00AC7DF1"/>
    <w:rsid w:val="00AD0F0E"/>
    <w:rsid w:val="00AD17B6"/>
    <w:rsid w:val="00AD5587"/>
    <w:rsid w:val="00AE38C8"/>
    <w:rsid w:val="00AF19B4"/>
    <w:rsid w:val="00AF38A0"/>
    <w:rsid w:val="00AF6332"/>
    <w:rsid w:val="00AF6B06"/>
    <w:rsid w:val="00AF7F69"/>
    <w:rsid w:val="00B01180"/>
    <w:rsid w:val="00B01F9C"/>
    <w:rsid w:val="00B12D00"/>
    <w:rsid w:val="00B13BA5"/>
    <w:rsid w:val="00B201FD"/>
    <w:rsid w:val="00B272AB"/>
    <w:rsid w:val="00B276DD"/>
    <w:rsid w:val="00B27F36"/>
    <w:rsid w:val="00B32C12"/>
    <w:rsid w:val="00B347E5"/>
    <w:rsid w:val="00B34D84"/>
    <w:rsid w:val="00B3706D"/>
    <w:rsid w:val="00B40836"/>
    <w:rsid w:val="00B41ABA"/>
    <w:rsid w:val="00B45F93"/>
    <w:rsid w:val="00B46D71"/>
    <w:rsid w:val="00B70376"/>
    <w:rsid w:val="00B849B5"/>
    <w:rsid w:val="00B87F90"/>
    <w:rsid w:val="00B93B67"/>
    <w:rsid w:val="00B94211"/>
    <w:rsid w:val="00B947EE"/>
    <w:rsid w:val="00BA03E9"/>
    <w:rsid w:val="00BA7F23"/>
    <w:rsid w:val="00BB13B2"/>
    <w:rsid w:val="00BC0D10"/>
    <w:rsid w:val="00BC2229"/>
    <w:rsid w:val="00BC4506"/>
    <w:rsid w:val="00BC540C"/>
    <w:rsid w:val="00BC742C"/>
    <w:rsid w:val="00BE052C"/>
    <w:rsid w:val="00BE1E45"/>
    <w:rsid w:val="00BF4270"/>
    <w:rsid w:val="00BF5005"/>
    <w:rsid w:val="00C032FC"/>
    <w:rsid w:val="00C041ED"/>
    <w:rsid w:val="00C0758A"/>
    <w:rsid w:val="00C206AF"/>
    <w:rsid w:val="00C21941"/>
    <w:rsid w:val="00C226FD"/>
    <w:rsid w:val="00C240AE"/>
    <w:rsid w:val="00C316D5"/>
    <w:rsid w:val="00C4436A"/>
    <w:rsid w:val="00C44BC7"/>
    <w:rsid w:val="00C503E4"/>
    <w:rsid w:val="00C50A60"/>
    <w:rsid w:val="00C549E0"/>
    <w:rsid w:val="00C6009E"/>
    <w:rsid w:val="00C64574"/>
    <w:rsid w:val="00C757E4"/>
    <w:rsid w:val="00C75BBB"/>
    <w:rsid w:val="00C83DEF"/>
    <w:rsid w:val="00C8669A"/>
    <w:rsid w:val="00C903FA"/>
    <w:rsid w:val="00C9046D"/>
    <w:rsid w:val="00C91E19"/>
    <w:rsid w:val="00C929E9"/>
    <w:rsid w:val="00C92A15"/>
    <w:rsid w:val="00C9530F"/>
    <w:rsid w:val="00CA58C5"/>
    <w:rsid w:val="00CA5C18"/>
    <w:rsid w:val="00CA5E5F"/>
    <w:rsid w:val="00CA62F9"/>
    <w:rsid w:val="00CA631F"/>
    <w:rsid w:val="00CB17FD"/>
    <w:rsid w:val="00CB3EE6"/>
    <w:rsid w:val="00CB5404"/>
    <w:rsid w:val="00CB5E0D"/>
    <w:rsid w:val="00CB6D42"/>
    <w:rsid w:val="00CD71B2"/>
    <w:rsid w:val="00CE68D8"/>
    <w:rsid w:val="00CF2AB8"/>
    <w:rsid w:val="00CF55BA"/>
    <w:rsid w:val="00D00311"/>
    <w:rsid w:val="00D0279F"/>
    <w:rsid w:val="00D061C1"/>
    <w:rsid w:val="00D10123"/>
    <w:rsid w:val="00D14007"/>
    <w:rsid w:val="00D1546F"/>
    <w:rsid w:val="00D16AA1"/>
    <w:rsid w:val="00D20F4E"/>
    <w:rsid w:val="00D21A8C"/>
    <w:rsid w:val="00D270AF"/>
    <w:rsid w:val="00D27246"/>
    <w:rsid w:val="00D310A6"/>
    <w:rsid w:val="00D318E2"/>
    <w:rsid w:val="00D402FD"/>
    <w:rsid w:val="00D42D69"/>
    <w:rsid w:val="00D44844"/>
    <w:rsid w:val="00D51984"/>
    <w:rsid w:val="00D60484"/>
    <w:rsid w:val="00D62AEA"/>
    <w:rsid w:val="00D67D2B"/>
    <w:rsid w:val="00D7087C"/>
    <w:rsid w:val="00D719A8"/>
    <w:rsid w:val="00D7252F"/>
    <w:rsid w:val="00D770D3"/>
    <w:rsid w:val="00D77B53"/>
    <w:rsid w:val="00D77D96"/>
    <w:rsid w:val="00D8056D"/>
    <w:rsid w:val="00D82042"/>
    <w:rsid w:val="00D82A43"/>
    <w:rsid w:val="00D86E0B"/>
    <w:rsid w:val="00D872E5"/>
    <w:rsid w:val="00D919F0"/>
    <w:rsid w:val="00D92DE9"/>
    <w:rsid w:val="00D97119"/>
    <w:rsid w:val="00DA239D"/>
    <w:rsid w:val="00DA6A1D"/>
    <w:rsid w:val="00DA776C"/>
    <w:rsid w:val="00DB34A1"/>
    <w:rsid w:val="00DB7968"/>
    <w:rsid w:val="00DC10A3"/>
    <w:rsid w:val="00DC173B"/>
    <w:rsid w:val="00DC2039"/>
    <w:rsid w:val="00DC47DA"/>
    <w:rsid w:val="00DC4CDF"/>
    <w:rsid w:val="00DD0501"/>
    <w:rsid w:val="00DD4C2E"/>
    <w:rsid w:val="00DD5B27"/>
    <w:rsid w:val="00DE3C0B"/>
    <w:rsid w:val="00DE518F"/>
    <w:rsid w:val="00DF522D"/>
    <w:rsid w:val="00DF61C3"/>
    <w:rsid w:val="00DF7420"/>
    <w:rsid w:val="00E01AFB"/>
    <w:rsid w:val="00E061BD"/>
    <w:rsid w:val="00E15A22"/>
    <w:rsid w:val="00E177E4"/>
    <w:rsid w:val="00E324FB"/>
    <w:rsid w:val="00E34D50"/>
    <w:rsid w:val="00E3515F"/>
    <w:rsid w:val="00E40603"/>
    <w:rsid w:val="00E41E1D"/>
    <w:rsid w:val="00E5055D"/>
    <w:rsid w:val="00E511BB"/>
    <w:rsid w:val="00E524BE"/>
    <w:rsid w:val="00E5309F"/>
    <w:rsid w:val="00E55045"/>
    <w:rsid w:val="00E570E5"/>
    <w:rsid w:val="00E574E9"/>
    <w:rsid w:val="00E604E6"/>
    <w:rsid w:val="00E6089C"/>
    <w:rsid w:val="00E6216E"/>
    <w:rsid w:val="00E6698A"/>
    <w:rsid w:val="00E750DF"/>
    <w:rsid w:val="00E75D04"/>
    <w:rsid w:val="00E81FDD"/>
    <w:rsid w:val="00E86908"/>
    <w:rsid w:val="00E934AD"/>
    <w:rsid w:val="00EB0ABF"/>
    <w:rsid w:val="00EB10DF"/>
    <w:rsid w:val="00EB5661"/>
    <w:rsid w:val="00EC38EC"/>
    <w:rsid w:val="00ED1FFE"/>
    <w:rsid w:val="00EE56F0"/>
    <w:rsid w:val="00EF2E23"/>
    <w:rsid w:val="00EF379B"/>
    <w:rsid w:val="00EF3DBB"/>
    <w:rsid w:val="00EF549C"/>
    <w:rsid w:val="00EF7471"/>
    <w:rsid w:val="00F02B6F"/>
    <w:rsid w:val="00F06298"/>
    <w:rsid w:val="00F1153E"/>
    <w:rsid w:val="00F1177C"/>
    <w:rsid w:val="00F1474A"/>
    <w:rsid w:val="00F21B96"/>
    <w:rsid w:val="00F21FB1"/>
    <w:rsid w:val="00F220C7"/>
    <w:rsid w:val="00F2288A"/>
    <w:rsid w:val="00F31591"/>
    <w:rsid w:val="00F557CB"/>
    <w:rsid w:val="00F56BC5"/>
    <w:rsid w:val="00F57AE4"/>
    <w:rsid w:val="00F6331E"/>
    <w:rsid w:val="00F636F1"/>
    <w:rsid w:val="00F65B1E"/>
    <w:rsid w:val="00F65EA2"/>
    <w:rsid w:val="00F6773B"/>
    <w:rsid w:val="00F67B3E"/>
    <w:rsid w:val="00F70DD9"/>
    <w:rsid w:val="00F70F8C"/>
    <w:rsid w:val="00F813A8"/>
    <w:rsid w:val="00F8455A"/>
    <w:rsid w:val="00F85125"/>
    <w:rsid w:val="00F90041"/>
    <w:rsid w:val="00F90249"/>
    <w:rsid w:val="00F908D3"/>
    <w:rsid w:val="00F93061"/>
    <w:rsid w:val="00FA2FF4"/>
    <w:rsid w:val="00FA57D9"/>
    <w:rsid w:val="00FB657E"/>
    <w:rsid w:val="00FB7B65"/>
    <w:rsid w:val="00FC0C4E"/>
    <w:rsid w:val="00FC3F6D"/>
    <w:rsid w:val="00FD5AFB"/>
    <w:rsid w:val="00FD7BE1"/>
    <w:rsid w:val="00FE377C"/>
    <w:rsid w:val="00FF3FF1"/>
    <w:rsid w:val="00FF5EEF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  <w:rPr>
      <w:lang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FooterChar">
    <w:name w:val="Footer Char"/>
    <w:link w:val="Footer"/>
    <w:uiPriority w:val="99"/>
    <w:rsid w:val="003319C8"/>
    <w:rPr>
      <w:lang w:val="en-US" w:eastAsia="sr-Latn-CS"/>
    </w:rPr>
  </w:style>
  <w:style w:type="character" w:styleId="CommentReference">
    <w:name w:val="annotation reference"/>
    <w:rsid w:val="001765EC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65EC"/>
    <w:rPr>
      <w:lang/>
    </w:rPr>
  </w:style>
  <w:style w:type="character" w:customStyle="1" w:styleId="CommentTextChar">
    <w:name w:val="Comment Text Char"/>
    <w:link w:val="CommentText"/>
    <w:rsid w:val="001765EC"/>
    <w:rPr>
      <w:lang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1765EC"/>
    <w:rPr>
      <w:b/>
      <w:bCs/>
    </w:rPr>
  </w:style>
  <w:style w:type="character" w:customStyle="1" w:styleId="CommentSubjectChar">
    <w:name w:val="Comment Subject Char"/>
    <w:link w:val="CommentSubject"/>
    <w:rsid w:val="001765EC"/>
    <w:rPr>
      <w:b/>
      <w:bCs/>
      <w:lang w:eastAsia="sr-Latn-CS"/>
    </w:rPr>
  </w:style>
  <w:style w:type="paragraph" w:styleId="BalloonText">
    <w:name w:val="Balloon Text"/>
    <w:basedOn w:val="Normal"/>
    <w:link w:val="BalloonTextChar"/>
    <w:rsid w:val="001765EC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1765EC"/>
    <w:rPr>
      <w:rFonts w:ascii="Tahoma" w:hAnsi="Tahoma" w:cs="Tahoma"/>
      <w:sz w:val="16"/>
      <w:szCs w:val="16"/>
      <w:lang w:eastAsia="sr-Latn-CS"/>
    </w:rPr>
  </w:style>
  <w:style w:type="character" w:customStyle="1" w:styleId="BodyTextChar">
    <w:name w:val="Body Text Char"/>
    <w:link w:val="BodyText"/>
    <w:rsid w:val="00547C65"/>
    <w:rPr>
      <w:lang w:eastAsia="sr-Latn-CS"/>
    </w:rPr>
  </w:style>
  <w:style w:type="paragraph" w:styleId="Revision">
    <w:name w:val="Revision"/>
    <w:hidden/>
    <w:uiPriority w:val="99"/>
    <w:semiHidden/>
    <w:rsid w:val="00804967"/>
    <w:rPr>
      <w:lang w:val="en-US" w:eastAsia="sr-Latn-CS"/>
    </w:rPr>
  </w:style>
  <w:style w:type="paragraph" w:styleId="ListParagraph">
    <w:name w:val="List Paragraph"/>
    <w:basedOn w:val="Normal"/>
    <w:uiPriority w:val="34"/>
    <w:qFormat/>
    <w:rsid w:val="00AB38ED"/>
    <w:pPr>
      <w:widowControl/>
      <w:spacing w:after="200" w:line="276" w:lineRule="auto"/>
      <w:ind w:left="720"/>
      <w:contextualSpacing/>
    </w:pPr>
    <w:rPr>
      <w:rFonts w:eastAsia="Calibri"/>
      <w:sz w:val="24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C55B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  <w:lang w:eastAsia="en-US"/>
    </w:rPr>
  </w:style>
  <w:style w:type="character" w:styleId="Hyperlink">
    <w:name w:val="Hyperlink"/>
    <w:uiPriority w:val="99"/>
    <w:unhideWhenUsed/>
    <w:rsid w:val="000C55B9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  <w:rPr>
      <w:lang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FooterChar">
    <w:name w:val="Footer Char"/>
    <w:link w:val="Footer"/>
    <w:uiPriority w:val="99"/>
    <w:rsid w:val="003319C8"/>
    <w:rPr>
      <w:lang w:val="en-US" w:eastAsia="sr-Latn-CS"/>
    </w:rPr>
  </w:style>
  <w:style w:type="character" w:styleId="CommentReference">
    <w:name w:val="annotation reference"/>
    <w:rsid w:val="001765EC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65EC"/>
    <w:rPr>
      <w:lang/>
    </w:rPr>
  </w:style>
  <w:style w:type="character" w:customStyle="1" w:styleId="CommentTextChar">
    <w:name w:val="Comment Text Char"/>
    <w:link w:val="CommentText"/>
    <w:rsid w:val="001765EC"/>
    <w:rPr>
      <w:lang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1765EC"/>
    <w:rPr>
      <w:b/>
      <w:bCs/>
    </w:rPr>
  </w:style>
  <w:style w:type="character" w:customStyle="1" w:styleId="CommentSubjectChar">
    <w:name w:val="Comment Subject Char"/>
    <w:link w:val="CommentSubject"/>
    <w:rsid w:val="001765EC"/>
    <w:rPr>
      <w:b/>
      <w:bCs/>
      <w:lang w:eastAsia="sr-Latn-CS"/>
    </w:rPr>
  </w:style>
  <w:style w:type="paragraph" w:styleId="BalloonText">
    <w:name w:val="Balloon Text"/>
    <w:basedOn w:val="Normal"/>
    <w:link w:val="BalloonTextChar"/>
    <w:rsid w:val="001765EC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1765EC"/>
    <w:rPr>
      <w:rFonts w:ascii="Tahoma" w:hAnsi="Tahoma" w:cs="Tahoma"/>
      <w:sz w:val="16"/>
      <w:szCs w:val="16"/>
      <w:lang w:eastAsia="sr-Latn-CS"/>
    </w:rPr>
  </w:style>
  <w:style w:type="character" w:customStyle="1" w:styleId="BodyTextChar">
    <w:name w:val="Body Text Char"/>
    <w:link w:val="BodyText"/>
    <w:rsid w:val="00547C65"/>
    <w:rPr>
      <w:lang w:eastAsia="sr-Latn-CS"/>
    </w:rPr>
  </w:style>
  <w:style w:type="paragraph" w:styleId="Revision">
    <w:name w:val="Revision"/>
    <w:hidden/>
    <w:uiPriority w:val="99"/>
    <w:semiHidden/>
    <w:rsid w:val="00804967"/>
    <w:rPr>
      <w:lang w:val="en-US" w:eastAsia="sr-Latn-CS"/>
    </w:rPr>
  </w:style>
  <w:style w:type="paragraph" w:styleId="ListParagraph">
    <w:name w:val="List Paragraph"/>
    <w:basedOn w:val="Normal"/>
    <w:uiPriority w:val="34"/>
    <w:qFormat/>
    <w:rsid w:val="00AB38ED"/>
    <w:pPr>
      <w:widowControl/>
      <w:spacing w:after="200" w:line="276" w:lineRule="auto"/>
      <w:ind w:left="720"/>
      <w:contextualSpacing/>
    </w:pPr>
    <w:rPr>
      <w:rFonts w:eastAsia="Calibri"/>
      <w:sz w:val="24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C55B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  <w:lang w:eastAsia="en-US"/>
    </w:rPr>
  </w:style>
  <w:style w:type="character" w:styleId="Hyperlink">
    <w:name w:val="Hyperlink"/>
    <w:uiPriority w:val="99"/>
    <w:unhideWhenUsed/>
    <w:rsid w:val="000C55B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1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92488-1E1A-4DA6-8B8F-0BA3D630C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0</TotalTime>
  <Pages>12</Pages>
  <Words>2018</Words>
  <Characters>11503</Characters>
  <Application>Microsoft Office Word</Application>
  <DocSecurity>0</DocSecurity>
  <Lines>95</Lines>
  <Paragraphs>26</Paragraphs>
  <ScaleCrop>false</ScaleCrop>
  <Company/>
  <LinksUpToDate>false</LinksUpToDate>
  <CharactersWithSpaces>13495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HP</cp:lastModifiedBy>
  <cp:revision>2</cp:revision>
  <dcterms:created xsi:type="dcterms:W3CDTF">2021-02-01T10:41:00Z</dcterms:created>
  <dcterms:modified xsi:type="dcterms:W3CDTF">2021-02-01T10:41:00Z</dcterms:modified>
</cp:coreProperties>
</file>